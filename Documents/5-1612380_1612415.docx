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E6F6" w14:textId="77777777" w:rsidR="003548A8" w:rsidRDefault="003548A8" w:rsidP="003548A8">
      <w:pPr>
        <w:rPr>
          <w:lang w:val="en-US"/>
        </w:rPr>
      </w:pPr>
    </w:p>
    <w:p w14:paraId="104232B4" w14:textId="77777777" w:rsidR="00301562" w:rsidRDefault="00301562" w:rsidP="003548A8">
      <w:pPr>
        <w:rPr>
          <w:lang w:val="en-US"/>
        </w:rPr>
      </w:pPr>
    </w:p>
    <w:p w14:paraId="569FD3DE" w14:textId="77777777" w:rsidR="00301562" w:rsidRDefault="00301562" w:rsidP="003548A8">
      <w:pPr>
        <w:rPr>
          <w:lang w:val="en-US"/>
        </w:rPr>
      </w:pPr>
    </w:p>
    <w:p w14:paraId="4C8FD97E" w14:textId="77777777" w:rsidR="00301562" w:rsidRDefault="00301562" w:rsidP="003548A8">
      <w:pPr>
        <w:rPr>
          <w:lang w:val="en-US"/>
        </w:rPr>
      </w:pPr>
    </w:p>
    <w:p w14:paraId="45979B8D" w14:textId="77777777" w:rsidR="00301562" w:rsidRDefault="00301562" w:rsidP="003548A8">
      <w:pPr>
        <w:rPr>
          <w:lang w:val="en-US"/>
        </w:rPr>
      </w:pPr>
    </w:p>
    <w:p w14:paraId="643755D3" w14:textId="77777777" w:rsidR="00301562" w:rsidRDefault="00301562" w:rsidP="003548A8">
      <w:pPr>
        <w:rPr>
          <w:lang w:val="en-US"/>
        </w:rPr>
      </w:pPr>
    </w:p>
    <w:p w14:paraId="39E4652E" w14:textId="77777777" w:rsidR="00301562" w:rsidRDefault="00301562" w:rsidP="003548A8">
      <w:pPr>
        <w:rPr>
          <w:lang w:val="en-US"/>
        </w:rPr>
      </w:pPr>
    </w:p>
    <w:p w14:paraId="0A0A7446" w14:textId="77777777" w:rsidR="003548A8" w:rsidRPr="003548A8" w:rsidRDefault="003548A8" w:rsidP="003548A8">
      <w:pPr>
        <w:rPr>
          <w:lang w:val="en-US"/>
        </w:rPr>
      </w:pPr>
    </w:p>
    <w:p w14:paraId="4E1B5DBF" w14:textId="7A555B04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BC5275">
        <w:rPr>
          <w:color w:val="0000FF"/>
          <w:lang w:val="en-US"/>
        </w:rPr>
        <w:t xml:space="preserve">Website </w:t>
      </w:r>
      <w:proofErr w:type="spellStart"/>
      <w:r w:rsidR="00BC5275">
        <w:rPr>
          <w:color w:val="0000FF"/>
          <w:lang w:val="en-US"/>
        </w:rPr>
        <w:t>bán</w:t>
      </w:r>
      <w:proofErr w:type="spellEnd"/>
      <w:r w:rsidR="00BC5275">
        <w:rPr>
          <w:color w:val="0000FF"/>
          <w:lang w:val="en-US"/>
        </w:rPr>
        <w:t xml:space="preserve"> </w:t>
      </w:r>
      <w:proofErr w:type="spellStart"/>
      <w:r w:rsidR="00BC5275">
        <w:rPr>
          <w:color w:val="0000FF"/>
          <w:lang w:val="en-US"/>
        </w:rPr>
        <w:t>giày</w:t>
      </w:r>
      <w:proofErr w:type="spellEnd"/>
      <w:r w:rsidR="00BC5275">
        <w:rPr>
          <w:color w:val="0000FF"/>
          <w:lang w:val="en-US"/>
        </w:rPr>
        <w:t xml:space="preserve"> </w:t>
      </w:r>
      <w:proofErr w:type="spellStart"/>
      <w:r w:rsidR="00BC5275">
        <w:rPr>
          <w:color w:val="0000FF"/>
          <w:lang w:val="en-US"/>
        </w:rPr>
        <w:t>đá</w:t>
      </w:r>
      <w:proofErr w:type="spellEnd"/>
      <w:r w:rsidR="00BC5275">
        <w:rPr>
          <w:color w:val="0000FF"/>
          <w:lang w:val="en-US"/>
        </w:rPr>
        <w:t xml:space="preserve"> banh</w:t>
      </w:r>
    </w:p>
    <w:p w14:paraId="0AE84AB2" w14:textId="77777777" w:rsidR="007A1DE8" w:rsidRPr="007A1DE8" w:rsidRDefault="007A1DE8" w:rsidP="007A1DE8">
      <w:pPr>
        <w:rPr>
          <w:lang w:val="en-US"/>
        </w:rPr>
      </w:pPr>
    </w:p>
    <w:p w14:paraId="0C864E22" w14:textId="7EA02FD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31706">
        <w:rPr>
          <w:rFonts w:ascii="Arial" w:hAnsi="Arial"/>
          <w:color w:val="0000FF"/>
          <w:sz w:val="34"/>
          <w:szCs w:val="30"/>
          <w:lang w:val="en-US"/>
        </w:rPr>
        <w:t>2</w:t>
      </w:r>
      <w:r w:rsidR="00BC5275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17701C10" w14:textId="77777777" w:rsidR="00D234F3" w:rsidRDefault="00D234F3">
      <w:pPr>
        <w:pStyle w:val="Title"/>
        <w:jc w:val="both"/>
        <w:rPr>
          <w:lang w:val="en-US"/>
        </w:rPr>
      </w:pPr>
    </w:p>
    <w:p w14:paraId="42F13DA5" w14:textId="77777777" w:rsidR="003548A8" w:rsidRDefault="003548A8" w:rsidP="003548A8">
      <w:pPr>
        <w:rPr>
          <w:lang w:val="en-US"/>
        </w:rPr>
      </w:pPr>
    </w:p>
    <w:p w14:paraId="3BD6C6BF" w14:textId="77777777" w:rsidR="00301562" w:rsidRDefault="00301562" w:rsidP="003548A8">
      <w:pPr>
        <w:rPr>
          <w:lang w:val="en-US"/>
        </w:rPr>
      </w:pPr>
    </w:p>
    <w:p w14:paraId="39936521" w14:textId="77777777" w:rsidR="00301562" w:rsidRDefault="00301562" w:rsidP="003548A8">
      <w:pPr>
        <w:rPr>
          <w:lang w:val="en-US"/>
        </w:rPr>
      </w:pPr>
    </w:p>
    <w:p w14:paraId="669B715C" w14:textId="77777777" w:rsidR="00301562" w:rsidRDefault="00301562" w:rsidP="003548A8">
      <w:pPr>
        <w:rPr>
          <w:lang w:val="en-US"/>
        </w:rPr>
      </w:pPr>
    </w:p>
    <w:p w14:paraId="7458D679" w14:textId="77777777" w:rsidR="00301562" w:rsidRDefault="00301562" w:rsidP="003548A8">
      <w:pPr>
        <w:rPr>
          <w:lang w:val="en-US"/>
        </w:rPr>
      </w:pPr>
    </w:p>
    <w:p w14:paraId="0F28CA0F" w14:textId="77777777" w:rsidR="00301562" w:rsidRDefault="00301562" w:rsidP="003548A8">
      <w:pPr>
        <w:rPr>
          <w:lang w:val="en-US"/>
        </w:rPr>
      </w:pPr>
    </w:p>
    <w:p w14:paraId="2ADC5CB8" w14:textId="77777777" w:rsidR="00301562" w:rsidRDefault="00301562" w:rsidP="003548A8">
      <w:pPr>
        <w:rPr>
          <w:lang w:val="en-US"/>
        </w:rPr>
      </w:pPr>
    </w:p>
    <w:p w14:paraId="62DDCC51" w14:textId="77777777" w:rsidR="00301562" w:rsidRDefault="00301562" w:rsidP="003548A8">
      <w:pPr>
        <w:rPr>
          <w:lang w:val="en-US"/>
        </w:rPr>
      </w:pPr>
    </w:p>
    <w:p w14:paraId="71F43895" w14:textId="77777777" w:rsidR="00301562" w:rsidRDefault="00301562" w:rsidP="003548A8">
      <w:pPr>
        <w:rPr>
          <w:lang w:val="en-US"/>
        </w:rPr>
      </w:pPr>
    </w:p>
    <w:p w14:paraId="412BA151" w14:textId="77777777" w:rsidR="003548A8" w:rsidRDefault="003548A8" w:rsidP="003548A8">
      <w:pPr>
        <w:rPr>
          <w:lang w:val="en-US"/>
        </w:rPr>
      </w:pPr>
    </w:p>
    <w:p w14:paraId="41D87D90" w14:textId="77777777" w:rsidR="003548A8" w:rsidRDefault="003548A8" w:rsidP="003548A8">
      <w:pPr>
        <w:rPr>
          <w:lang w:val="en-US"/>
        </w:rPr>
      </w:pPr>
    </w:p>
    <w:p w14:paraId="2955CEB0" w14:textId="77777777" w:rsidR="003548A8" w:rsidRDefault="003548A8" w:rsidP="003548A8">
      <w:pPr>
        <w:rPr>
          <w:lang w:val="en-US"/>
        </w:rPr>
      </w:pPr>
    </w:p>
    <w:p w14:paraId="5BE6F374" w14:textId="77777777" w:rsidR="003548A8" w:rsidRDefault="003548A8" w:rsidP="003548A8">
      <w:pPr>
        <w:rPr>
          <w:lang w:val="en-US"/>
        </w:rPr>
      </w:pPr>
    </w:p>
    <w:p w14:paraId="461687DA" w14:textId="77777777" w:rsidR="003548A8" w:rsidRDefault="003548A8" w:rsidP="003548A8">
      <w:pPr>
        <w:rPr>
          <w:lang w:val="en-US"/>
        </w:rPr>
      </w:pPr>
    </w:p>
    <w:p w14:paraId="6966807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C5A95D8" w14:textId="586254F2" w:rsidR="003548A8" w:rsidRPr="003548A8" w:rsidRDefault="00BC527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1612380 – Phạm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</w:t>
      </w:r>
    </w:p>
    <w:p w14:paraId="5A333FAE" w14:textId="495596BF" w:rsidR="003548A8" w:rsidRDefault="00BC527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1612415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Nghi</w:t>
      </w:r>
      <w:proofErr w:type="spellEnd"/>
    </w:p>
    <w:p w14:paraId="7B1EE999" w14:textId="59C98B0C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6BF4884B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F1D8CE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057"/>
        <w:gridCol w:w="2991"/>
      </w:tblGrid>
      <w:tr w:rsidR="00E95D0C" w:rsidRPr="007A1DE8" w14:paraId="5C13B286" w14:textId="77777777" w:rsidTr="00FF1BA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228F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98EE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F63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205C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D7887DC" w14:textId="77777777" w:rsidTr="00FF1BA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B0B8" w14:textId="6E90455B" w:rsidR="00E95D0C" w:rsidRPr="003548A8" w:rsidRDefault="00BC527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C6E38" w14:textId="0AAFB839" w:rsidR="00E95D0C" w:rsidRPr="003548A8" w:rsidRDefault="00BC527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D1910" w14:textId="7CA51086" w:rsidR="00E95D0C" w:rsidRPr="0037628A" w:rsidRDefault="00BC527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2F90" w14:textId="010AE164" w:rsidR="00E95D0C" w:rsidRPr="003548A8" w:rsidRDefault="00BC527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Phạm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</w:t>
            </w:r>
          </w:p>
        </w:tc>
      </w:tr>
      <w:tr w:rsidR="005D09A0" w:rsidRPr="007A1DE8" w14:paraId="5DF7D14A" w14:textId="77777777" w:rsidTr="00FF1BA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0CB60" w14:textId="28162813" w:rsidR="005D09A0" w:rsidRPr="007A1DE8" w:rsidRDefault="005D09A0" w:rsidP="00FF1BA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11/05/2019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485" w14:textId="6F81705A" w:rsidR="005D09A0" w:rsidRPr="007A1DE8" w:rsidRDefault="005D09A0" w:rsidP="00FF1BA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E259" w14:textId="0E71AAD8" w:rsidR="005D09A0" w:rsidRPr="007A1DE8" w:rsidRDefault="005D09A0" w:rsidP="00FF1BA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</w:p>
        </w:tc>
        <w:tc>
          <w:tcPr>
            <w:tcW w:w="2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A345F" w14:textId="49EC7DA5" w:rsidR="005D09A0" w:rsidRPr="007A1DE8" w:rsidRDefault="005D09A0" w:rsidP="00FF1BA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Nghi</w:t>
            </w:r>
            <w:proofErr w:type="spellEnd"/>
          </w:p>
        </w:tc>
      </w:tr>
      <w:tr w:rsidR="005D09A0" w:rsidRPr="007A1DE8" w14:paraId="000D999A" w14:textId="77777777" w:rsidTr="00FF1BA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4E73E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E375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DC03D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E1F7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5D09A0" w:rsidRPr="007A1DE8" w14:paraId="4194085B" w14:textId="77777777" w:rsidTr="00FF1BA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A4665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52ED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94B75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076A3" w14:textId="77777777" w:rsidR="005D09A0" w:rsidRPr="007A1DE8" w:rsidRDefault="005D09A0" w:rsidP="005D09A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7116D4A" w14:textId="77777777" w:rsidR="00A23833" w:rsidRDefault="00A23833" w:rsidP="0031511D">
      <w:pPr>
        <w:pStyle w:val="Title"/>
        <w:rPr>
          <w:lang w:val="en-US"/>
        </w:rPr>
      </w:pPr>
    </w:p>
    <w:p w14:paraId="229A8EB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E62E737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34CFACD" w14:textId="77777777" w:rsidR="00C14AB8" w:rsidRDefault="008155F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B3E71CC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5A08B7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3B7D26F" w14:textId="516AA961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6C09A1B8" w14:textId="77777777" w:rsidR="00431706" w:rsidRDefault="00431706" w:rsidP="00BC5275"/>
    <w:p w14:paraId="62E53762" w14:textId="234803EF" w:rsidR="00BC5275" w:rsidRPr="00431706" w:rsidRDefault="00BC5275" w:rsidP="00BC5275">
      <w:pPr>
        <w:rPr>
          <w:b/>
          <w:u w:val="single"/>
          <w:lang w:val="en-US"/>
        </w:rPr>
      </w:pPr>
      <w:r w:rsidRPr="00431706">
        <w:rPr>
          <w:b/>
          <w:noProof/>
          <w:u w:val="single"/>
        </w:rPr>
        <w:drawing>
          <wp:anchor distT="0" distB="0" distL="114300" distR="114300" simplePos="0" relativeHeight="251642880" behindDoc="0" locked="0" layoutInCell="1" allowOverlap="1" wp14:anchorId="6FDB5BCD" wp14:editId="629039B4">
            <wp:simplePos x="0" y="0"/>
            <wp:positionH relativeFrom="column">
              <wp:posOffset>-104775</wp:posOffset>
            </wp:positionH>
            <wp:positionV relativeFrom="paragraph">
              <wp:posOffset>169545</wp:posOffset>
            </wp:positionV>
            <wp:extent cx="6436995" cy="4248545"/>
            <wp:effectExtent l="0" t="0" r="1905" b="0"/>
            <wp:wrapSquare wrapText="bothSides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424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706" w:rsidRPr="00431706">
        <w:rPr>
          <w:b/>
          <w:noProof/>
          <w:u w:val="single"/>
          <w:lang w:val="en-US"/>
        </w:rPr>
        <w:t>Giải thích</w:t>
      </w:r>
      <w:r w:rsidR="00431706" w:rsidRPr="00431706">
        <w:rPr>
          <w:b/>
          <w:u w:val="single"/>
          <w:lang w:val="en-US"/>
        </w:rPr>
        <w:t xml:space="preserve"> </w:t>
      </w:r>
      <w:proofErr w:type="spellStart"/>
      <w:r w:rsidR="00431706" w:rsidRPr="00431706">
        <w:rPr>
          <w:b/>
          <w:u w:val="single"/>
          <w:lang w:val="en-US"/>
        </w:rPr>
        <w:t>cách</w:t>
      </w:r>
      <w:proofErr w:type="spellEnd"/>
      <w:r w:rsidR="00431706" w:rsidRPr="00431706">
        <w:rPr>
          <w:b/>
          <w:u w:val="single"/>
          <w:lang w:val="en-US"/>
        </w:rPr>
        <w:t xml:space="preserve"> </w:t>
      </w:r>
      <w:proofErr w:type="spellStart"/>
      <w:r w:rsidR="00431706" w:rsidRPr="00431706">
        <w:rPr>
          <w:b/>
          <w:u w:val="single"/>
          <w:lang w:val="en-US"/>
        </w:rPr>
        <w:t>thức</w:t>
      </w:r>
      <w:proofErr w:type="spellEnd"/>
      <w:r w:rsidR="00431706" w:rsidRPr="00431706">
        <w:rPr>
          <w:b/>
          <w:u w:val="single"/>
          <w:lang w:val="en-US"/>
        </w:rPr>
        <w:t xml:space="preserve"> </w:t>
      </w:r>
      <w:proofErr w:type="spellStart"/>
      <w:r w:rsidR="00431706" w:rsidRPr="00431706">
        <w:rPr>
          <w:b/>
          <w:u w:val="single"/>
          <w:lang w:val="en-US"/>
        </w:rPr>
        <w:t>xây</w:t>
      </w:r>
      <w:proofErr w:type="spellEnd"/>
      <w:r w:rsidR="00431706" w:rsidRPr="00431706">
        <w:rPr>
          <w:b/>
          <w:u w:val="single"/>
          <w:lang w:val="en-US"/>
        </w:rPr>
        <w:t xml:space="preserve"> </w:t>
      </w:r>
      <w:proofErr w:type="spellStart"/>
      <w:r w:rsidR="00431706" w:rsidRPr="00431706">
        <w:rPr>
          <w:b/>
          <w:u w:val="single"/>
          <w:lang w:val="en-US"/>
        </w:rPr>
        <w:t>dựng</w:t>
      </w:r>
      <w:proofErr w:type="spellEnd"/>
      <w:r w:rsidR="00431706" w:rsidRPr="00431706">
        <w:rPr>
          <w:b/>
          <w:u w:val="single"/>
          <w:lang w:val="en-US"/>
        </w:rPr>
        <w:t>:</w:t>
      </w:r>
    </w:p>
    <w:p w14:paraId="0C2407C8" w14:textId="48B9574A" w:rsidR="00431706" w:rsidRDefault="00431706" w:rsidP="0043170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MongoDB, Mongoose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table</w:t>
      </w:r>
    </w:p>
    <w:p w14:paraId="09567F83" w14:textId="6AF8ABD6" w:rsidR="00431706" w:rsidRDefault="00431706" w:rsidP="0043170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14:paraId="60E518E4" w14:textId="77777777" w:rsidR="00431706" w:rsidRDefault="00431706" w:rsidP="00431706">
      <w:pPr>
        <w:pStyle w:val="ListParagraph"/>
        <w:ind w:left="1080"/>
        <w:rPr>
          <w:lang w:val="en-US"/>
        </w:rPr>
      </w:pPr>
    </w:p>
    <w:p w14:paraId="49B2BFFC" w14:textId="246D6B01" w:rsidR="00431706" w:rsidRPr="00431706" w:rsidRDefault="00431706" w:rsidP="0043170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4AEBCE3" wp14:editId="043E741A">
            <wp:extent cx="4274820" cy="2529280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327" cy="2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2E2" w14:textId="733E426C" w:rsidR="00BC5275" w:rsidRPr="00431706" w:rsidRDefault="00431706" w:rsidP="00431706">
      <w:pPr>
        <w:jc w:val="center"/>
        <w:rPr>
          <w:i/>
          <w:color w:val="0070C0"/>
          <w:sz w:val="22"/>
          <w:szCs w:val="22"/>
          <w:lang w:val="en-US"/>
        </w:rPr>
      </w:pPr>
      <w:proofErr w:type="spellStart"/>
      <w:r w:rsidRPr="00431706">
        <w:rPr>
          <w:i/>
          <w:color w:val="0070C0"/>
          <w:sz w:val="22"/>
          <w:szCs w:val="22"/>
          <w:lang w:val="en-US"/>
        </w:rPr>
        <w:t>Ảnh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: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Ví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dụ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về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xây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dựng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bảng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Đơn</w:t>
      </w:r>
      <w:proofErr w:type="spellEnd"/>
      <w:r w:rsidRPr="00431706">
        <w:rPr>
          <w:i/>
          <w:color w:val="0070C0"/>
          <w:sz w:val="22"/>
          <w:szCs w:val="22"/>
          <w:lang w:val="en-US"/>
        </w:rPr>
        <w:t xml:space="preserve"> </w:t>
      </w:r>
      <w:proofErr w:type="spellStart"/>
      <w:r w:rsidRPr="00431706">
        <w:rPr>
          <w:i/>
          <w:color w:val="0070C0"/>
          <w:sz w:val="22"/>
          <w:szCs w:val="22"/>
          <w:lang w:val="en-US"/>
        </w:rPr>
        <w:t>Hàng</w:t>
      </w:r>
      <w:proofErr w:type="spellEnd"/>
    </w:p>
    <w:p w14:paraId="160CEE59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lastRenderedPageBreak/>
        <w:t>Mô tả chi tiết các kiểu dữ liệu trong sơ đồ logic</w:t>
      </w:r>
      <w:bookmarkEnd w:id="2"/>
      <w:bookmarkEnd w:id="3"/>
    </w:p>
    <w:p w14:paraId="7B296ABA" w14:textId="4124BBCE" w:rsidR="00FF1BA1" w:rsidRDefault="00FF1BA1" w:rsidP="00FF1BA1">
      <w:pPr>
        <w:pStyle w:val="Heading2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tbl>
      <w:tblPr>
        <w:tblStyle w:val="TableGrid"/>
        <w:tblW w:w="9861" w:type="dxa"/>
        <w:tblLayout w:type="fixed"/>
        <w:tblLook w:val="01E0" w:firstRow="1" w:lastRow="1" w:firstColumn="1" w:lastColumn="1" w:noHBand="0" w:noVBand="0"/>
      </w:tblPr>
      <w:tblGrid>
        <w:gridCol w:w="1127"/>
        <w:gridCol w:w="1845"/>
        <w:gridCol w:w="1134"/>
        <w:gridCol w:w="1701"/>
        <w:gridCol w:w="4054"/>
      </w:tblGrid>
      <w:tr w:rsidR="00FF1BA1" w:rsidRPr="005F2DFA" w14:paraId="4EA61FCA" w14:textId="77777777" w:rsidTr="00FF1BA1">
        <w:trPr>
          <w:trHeight w:val="328"/>
        </w:trPr>
        <w:tc>
          <w:tcPr>
            <w:tcW w:w="1127" w:type="dxa"/>
          </w:tcPr>
          <w:p w14:paraId="420CF4C1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845" w:type="dxa"/>
          </w:tcPr>
          <w:p w14:paraId="06167006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134" w:type="dxa"/>
          </w:tcPr>
          <w:p w14:paraId="25D45CD7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701" w:type="dxa"/>
          </w:tcPr>
          <w:p w14:paraId="5EFA6298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4054" w:type="dxa"/>
          </w:tcPr>
          <w:p w14:paraId="46A54DCA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FF1BA1" w:rsidRPr="005F2DFA" w14:paraId="5E868569" w14:textId="77777777" w:rsidTr="00FF1BA1">
        <w:trPr>
          <w:trHeight w:val="328"/>
        </w:trPr>
        <w:tc>
          <w:tcPr>
            <w:tcW w:w="1127" w:type="dxa"/>
          </w:tcPr>
          <w:p w14:paraId="561E6751" w14:textId="3945971E" w:rsidR="003C2F0F" w:rsidRP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45" w:type="dxa"/>
          </w:tcPr>
          <w:p w14:paraId="676E6D95" w14:textId="4463D739" w:rsidR="003C2F0F" w:rsidRP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MaSP</w:t>
            </w:r>
            <w:proofErr w:type="spellEnd"/>
          </w:p>
        </w:tc>
        <w:tc>
          <w:tcPr>
            <w:tcW w:w="1134" w:type="dxa"/>
          </w:tcPr>
          <w:p w14:paraId="126EE132" w14:textId="40506718" w:rsidR="003C2F0F" w:rsidRPr="00FF1BA1" w:rsidRDefault="00DA49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ObjectId</w:t>
            </w:r>
            <w:proofErr w:type="spellEnd"/>
          </w:p>
        </w:tc>
        <w:tc>
          <w:tcPr>
            <w:tcW w:w="1701" w:type="dxa"/>
          </w:tcPr>
          <w:p w14:paraId="42C1FC80" w14:textId="51B2F897" w:rsidR="003C2F0F" w:rsidRPr="00FF1BA1" w:rsidRDefault="00BE43D2" w:rsidP="00BE43D2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Primary key</w:t>
            </w:r>
          </w:p>
        </w:tc>
        <w:tc>
          <w:tcPr>
            <w:tcW w:w="4054" w:type="dxa"/>
          </w:tcPr>
          <w:p w14:paraId="2700A354" w14:textId="5C09458C" w:rsidR="003C2F0F" w:rsidRP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phẩm</w:t>
            </w:r>
            <w:proofErr w:type="spellEnd"/>
          </w:p>
        </w:tc>
      </w:tr>
      <w:tr w:rsidR="00FF1BA1" w:rsidRPr="005F2DFA" w14:paraId="67C8B40D" w14:textId="77777777" w:rsidTr="00FF1BA1">
        <w:trPr>
          <w:trHeight w:val="314"/>
        </w:trPr>
        <w:tc>
          <w:tcPr>
            <w:tcW w:w="1127" w:type="dxa"/>
          </w:tcPr>
          <w:p w14:paraId="69B8FA50" w14:textId="6ABE017F" w:rsidR="003C2F0F" w:rsidRP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45" w:type="dxa"/>
          </w:tcPr>
          <w:p w14:paraId="7867C1D9" w14:textId="2E67B2EA" w:rsidR="003C2F0F" w:rsidRP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TenSP</w:t>
            </w:r>
            <w:proofErr w:type="spellEnd"/>
          </w:p>
        </w:tc>
        <w:tc>
          <w:tcPr>
            <w:tcW w:w="1134" w:type="dxa"/>
          </w:tcPr>
          <w:p w14:paraId="3F84AC86" w14:textId="568C885B" w:rsidR="003C2F0F" w:rsidRP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5FDB72E9" w14:textId="59F7A01B" w:rsidR="003C2F0F" w:rsidRPr="005F2DFA" w:rsidRDefault="003C2F0F" w:rsidP="00BE43D2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00D43382" w14:textId="79217D87" w:rsidR="003C2F0F" w:rsidRP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phẩm</w:t>
            </w:r>
            <w:proofErr w:type="spellEnd"/>
          </w:p>
        </w:tc>
      </w:tr>
      <w:tr w:rsidR="00FF1BA1" w:rsidRPr="005F2DFA" w14:paraId="6147831B" w14:textId="77777777" w:rsidTr="00FF1BA1">
        <w:trPr>
          <w:trHeight w:val="328"/>
        </w:trPr>
        <w:tc>
          <w:tcPr>
            <w:tcW w:w="1127" w:type="dxa"/>
          </w:tcPr>
          <w:p w14:paraId="72F9A389" w14:textId="63C86E1C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45" w:type="dxa"/>
          </w:tcPr>
          <w:p w14:paraId="6E03B441" w14:textId="7376C7F2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MaNSX</w:t>
            </w:r>
            <w:proofErr w:type="spellEnd"/>
          </w:p>
        </w:tc>
        <w:tc>
          <w:tcPr>
            <w:tcW w:w="1134" w:type="dxa"/>
          </w:tcPr>
          <w:p w14:paraId="1F271AA0" w14:textId="66112085" w:rsidR="00FF1BA1" w:rsidRDefault="00DA49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ObjectId</w:t>
            </w:r>
            <w:proofErr w:type="spellEnd"/>
          </w:p>
        </w:tc>
        <w:tc>
          <w:tcPr>
            <w:tcW w:w="1701" w:type="dxa"/>
          </w:tcPr>
          <w:p w14:paraId="3A352D17" w14:textId="4AD298A6" w:rsidR="00FF1BA1" w:rsidRPr="004C0185" w:rsidRDefault="004C0185" w:rsidP="00BE43D2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Foreign key</w:t>
            </w:r>
          </w:p>
        </w:tc>
        <w:tc>
          <w:tcPr>
            <w:tcW w:w="4054" w:type="dxa"/>
          </w:tcPr>
          <w:p w14:paraId="250F9157" w14:textId="279D27B1" w:rsid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NSX</w:t>
            </w:r>
          </w:p>
        </w:tc>
      </w:tr>
      <w:tr w:rsidR="00FF1BA1" w:rsidRPr="005F2DFA" w14:paraId="1FF927E3" w14:textId="77777777" w:rsidTr="00FF1BA1">
        <w:trPr>
          <w:trHeight w:val="328"/>
        </w:trPr>
        <w:tc>
          <w:tcPr>
            <w:tcW w:w="1127" w:type="dxa"/>
          </w:tcPr>
          <w:p w14:paraId="0F7D8E1C" w14:textId="530885F8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45" w:type="dxa"/>
          </w:tcPr>
          <w:p w14:paraId="5EC17FD8" w14:textId="4FC08B2E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MaLoaiSP</w:t>
            </w:r>
            <w:proofErr w:type="spellEnd"/>
          </w:p>
        </w:tc>
        <w:tc>
          <w:tcPr>
            <w:tcW w:w="1134" w:type="dxa"/>
          </w:tcPr>
          <w:p w14:paraId="405259BC" w14:textId="56A417A4" w:rsidR="00FF1BA1" w:rsidRDefault="00DA49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ObjectId</w:t>
            </w:r>
            <w:proofErr w:type="spellEnd"/>
          </w:p>
        </w:tc>
        <w:tc>
          <w:tcPr>
            <w:tcW w:w="1701" w:type="dxa"/>
          </w:tcPr>
          <w:p w14:paraId="32495A17" w14:textId="07960D29" w:rsidR="00FF1BA1" w:rsidRPr="004C0185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Foreign key</w:t>
            </w:r>
          </w:p>
        </w:tc>
        <w:tc>
          <w:tcPr>
            <w:tcW w:w="4054" w:type="dxa"/>
          </w:tcPr>
          <w:p w14:paraId="4311E133" w14:textId="209241A9" w:rsidR="00FF1BA1" w:rsidRDefault="00FF1BA1" w:rsidP="00FF1BA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  <w:lang w:val="en-US"/>
              </w:rPr>
              <w:t xml:space="preserve"> SP</w:t>
            </w:r>
          </w:p>
        </w:tc>
      </w:tr>
      <w:tr w:rsidR="00FF1BA1" w:rsidRPr="005F2DFA" w14:paraId="0A290C45" w14:textId="77777777" w:rsidTr="00FF1BA1">
        <w:trPr>
          <w:trHeight w:val="328"/>
        </w:trPr>
        <w:tc>
          <w:tcPr>
            <w:tcW w:w="1127" w:type="dxa"/>
          </w:tcPr>
          <w:p w14:paraId="347BF872" w14:textId="6E5CF4AC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45" w:type="dxa"/>
          </w:tcPr>
          <w:p w14:paraId="12F7041C" w14:textId="104A2C9A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HinhAnh</w:t>
            </w:r>
            <w:proofErr w:type="spellEnd"/>
          </w:p>
        </w:tc>
        <w:tc>
          <w:tcPr>
            <w:tcW w:w="1134" w:type="dxa"/>
          </w:tcPr>
          <w:p w14:paraId="29655FB8" w14:textId="35BB7F7B" w:rsidR="00FF1BA1" w:rsidRDefault="00DA49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3115DC81" w14:textId="22F09ED7" w:rsidR="00FF1BA1" w:rsidRPr="005F2DFA" w:rsidRDefault="00FF1BA1" w:rsidP="00F10F04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054" w:type="dxa"/>
          </w:tcPr>
          <w:p w14:paraId="2EB8FF5B" w14:textId="46827B99" w:rsidR="00FF1BA1" w:rsidRDefault="00DA49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Đường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dẫn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đến</w:t>
            </w:r>
            <w:proofErr w:type="spellEnd"/>
            <w:r>
              <w:rPr>
                <w:color w:val="0000FF"/>
                <w:lang w:val="en-US"/>
              </w:rPr>
              <w:t xml:space="preserve"> file </w:t>
            </w:r>
            <w:proofErr w:type="spellStart"/>
            <w:r>
              <w:rPr>
                <w:color w:val="0000FF"/>
                <w:lang w:val="en-US"/>
              </w:rPr>
              <w:t>ảnh</w:t>
            </w:r>
            <w:proofErr w:type="spellEnd"/>
          </w:p>
        </w:tc>
      </w:tr>
      <w:tr w:rsidR="00FF1BA1" w:rsidRPr="005F2DFA" w14:paraId="740A0A2D" w14:textId="77777777" w:rsidTr="00FF1BA1">
        <w:trPr>
          <w:trHeight w:val="328"/>
        </w:trPr>
        <w:tc>
          <w:tcPr>
            <w:tcW w:w="1127" w:type="dxa"/>
          </w:tcPr>
          <w:p w14:paraId="58AB581D" w14:textId="25A7333E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45" w:type="dxa"/>
          </w:tcPr>
          <w:p w14:paraId="40603EE8" w14:textId="28B7C226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Gia</w:t>
            </w:r>
          </w:p>
        </w:tc>
        <w:tc>
          <w:tcPr>
            <w:tcW w:w="1134" w:type="dxa"/>
          </w:tcPr>
          <w:p w14:paraId="475A131D" w14:textId="1C1F6C94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1701" w:type="dxa"/>
          </w:tcPr>
          <w:p w14:paraId="659C084A" w14:textId="040A67C4" w:rsidR="00FF1BA1" w:rsidRPr="005F2DFA" w:rsidRDefault="00FF1BA1" w:rsidP="00F10F04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054" w:type="dxa"/>
          </w:tcPr>
          <w:p w14:paraId="2DF6E709" w14:textId="2FC8A05B" w:rsid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  <w:lang w:val="en-US"/>
              </w:rPr>
              <w:t xml:space="preserve"> SP</w:t>
            </w:r>
          </w:p>
        </w:tc>
      </w:tr>
      <w:tr w:rsidR="00FF1BA1" w:rsidRPr="005F2DFA" w14:paraId="4A430FE5" w14:textId="77777777" w:rsidTr="00FF1BA1">
        <w:trPr>
          <w:trHeight w:val="328"/>
        </w:trPr>
        <w:tc>
          <w:tcPr>
            <w:tcW w:w="1127" w:type="dxa"/>
          </w:tcPr>
          <w:p w14:paraId="40354C3F" w14:textId="1D0D9D93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45" w:type="dxa"/>
          </w:tcPr>
          <w:p w14:paraId="57BAD5F1" w14:textId="69BB8DF7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TinhTrang</w:t>
            </w:r>
            <w:proofErr w:type="spellEnd"/>
          </w:p>
        </w:tc>
        <w:tc>
          <w:tcPr>
            <w:tcW w:w="1134" w:type="dxa"/>
          </w:tcPr>
          <w:p w14:paraId="35AE5C36" w14:textId="5CBF4D38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7D145F67" w14:textId="1E3B6C86" w:rsidR="00FF1BA1" w:rsidRP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4054" w:type="dxa"/>
          </w:tcPr>
          <w:p w14:paraId="119CDFD1" w14:textId="160B9FB7" w:rsid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SP</w:t>
            </w:r>
          </w:p>
        </w:tc>
      </w:tr>
      <w:tr w:rsidR="00FF1BA1" w:rsidRPr="005F2DFA" w14:paraId="68D099BF" w14:textId="77777777" w:rsidTr="00FF1BA1">
        <w:trPr>
          <w:trHeight w:val="58"/>
        </w:trPr>
        <w:tc>
          <w:tcPr>
            <w:tcW w:w="1127" w:type="dxa"/>
          </w:tcPr>
          <w:p w14:paraId="09C59C29" w14:textId="56FAE50E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845" w:type="dxa"/>
          </w:tcPr>
          <w:p w14:paraId="7D048DCF" w14:textId="1A13B2E7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ThongTinChTiet</w:t>
            </w:r>
            <w:proofErr w:type="spellEnd"/>
          </w:p>
        </w:tc>
        <w:tc>
          <w:tcPr>
            <w:tcW w:w="1134" w:type="dxa"/>
          </w:tcPr>
          <w:p w14:paraId="32C131E4" w14:textId="6BAB645E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38A3BCB0" w14:textId="68BF0B7F" w:rsidR="00FF1BA1" w:rsidRP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4054" w:type="dxa"/>
          </w:tcPr>
          <w:p w14:paraId="1FAC983A" w14:textId="77777777" w:rsid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SP</w:t>
            </w:r>
          </w:p>
          <w:p w14:paraId="7C8A8300" w14:textId="4C77816A" w:rsidR="00FF1BA1" w:rsidRPr="00FF1BA1" w:rsidRDefault="00FF1BA1" w:rsidP="00FF1BA1">
            <w:pPr>
              <w:jc w:val="right"/>
              <w:rPr>
                <w:lang w:val="en-US"/>
              </w:rPr>
            </w:pPr>
          </w:p>
        </w:tc>
      </w:tr>
      <w:tr w:rsidR="00FF1BA1" w:rsidRPr="005F2DFA" w14:paraId="3140324C" w14:textId="77777777" w:rsidTr="00FF1BA1">
        <w:trPr>
          <w:trHeight w:val="642"/>
        </w:trPr>
        <w:tc>
          <w:tcPr>
            <w:tcW w:w="1127" w:type="dxa"/>
          </w:tcPr>
          <w:p w14:paraId="0FD37440" w14:textId="06D65FE2" w:rsidR="00FF1BA1" w:rsidRDefault="00FF1BA1" w:rsidP="00FF1BA1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845" w:type="dxa"/>
          </w:tcPr>
          <w:p w14:paraId="3E1F849B" w14:textId="35D82BEB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isDeleted</w:t>
            </w:r>
            <w:proofErr w:type="spellEnd"/>
          </w:p>
        </w:tc>
        <w:tc>
          <w:tcPr>
            <w:tcW w:w="1134" w:type="dxa"/>
          </w:tcPr>
          <w:p w14:paraId="5A2F017A" w14:textId="04B7CBD7" w:rsidR="00FF1BA1" w:rsidRDefault="00FF1BA1" w:rsidP="00FF1BA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585896FC" w14:textId="0428F788" w:rsid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4054" w:type="dxa"/>
          </w:tcPr>
          <w:p w14:paraId="59A53071" w14:textId="77B96428" w:rsidR="00FF1BA1" w:rsidRDefault="00FF1BA1" w:rsidP="00F10F04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Xác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định</w:t>
            </w:r>
            <w:proofErr w:type="spellEnd"/>
            <w:r>
              <w:rPr>
                <w:color w:val="0000FF"/>
                <w:lang w:val="en-US"/>
              </w:rPr>
              <w:t xml:space="preserve"> SP 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bị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xóa</w:t>
            </w:r>
            <w:proofErr w:type="spellEnd"/>
            <w:r>
              <w:rPr>
                <w:color w:val="0000FF"/>
                <w:lang w:val="en-US"/>
              </w:rPr>
              <w:t xml:space="preserve"> hay </w:t>
            </w:r>
            <w:proofErr w:type="spellStart"/>
            <w:r>
              <w:rPr>
                <w:color w:val="0000FF"/>
                <w:lang w:val="en-US"/>
              </w:rPr>
              <w:t>chưa</w:t>
            </w:r>
            <w:proofErr w:type="spellEnd"/>
          </w:p>
        </w:tc>
      </w:tr>
    </w:tbl>
    <w:p w14:paraId="19B04EE9" w14:textId="00E635C5" w:rsidR="003C2F0F" w:rsidRDefault="00FF1BA1" w:rsidP="00FF1BA1">
      <w:pPr>
        <w:pStyle w:val="Heading2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861" w:type="dxa"/>
        <w:tblLayout w:type="fixed"/>
        <w:tblLook w:val="01E0" w:firstRow="1" w:lastRow="1" w:firstColumn="1" w:lastColumn="1" w:noHBand="0" w:noVBand="0"/>
      </w:tblPr>
      <w:tblGrid>
        <w:gridCol w:w="1127"/>
        <w:gridCol w:w="1845"/>
        <w:gridCol w:w="1134"/>
        <w:gridCol w:w="1701"/>
        <w:gridCol w:w="4054"/>
      </w:tblGrid>
      <w:tr w:rsidR="00FF1BA1" w:rsidRPr="005F2DFA" w14:paraId="3162528D" w14:textId="77777777" w:rsidTr="003D623B">
        <w:trPr>
          <w:trHeight w:val="328"/>
        </w:trPr>
        <w:tc>
          <w:tcPr>
            <w:tcW w:w="1127" w:type="dxa"/>
          </w:tcPr>
          <w:p w14:paraId="42861A6E" w14:textId="77777777" w:rsidR="00FF1BA1" w:rsidRPr="005F2DFA" w:rsidRDefault="00FF1BA1" w:rsidP="003D623B">
            <w:r w:rsidRPr="005F2DFA">
              <w:t>STT</w:t>
            </w:r>
          </w:p>
        </w:tc>
        <w:tc>
          <w:tcPr>
            <w:tcW w:w="1845" w:type="dxa"/>
          </w:tcPr>
          <w:p w14:paraId="2DB0C960" w14:textId="77777777" w:rsidR="00FF1BA1" w:rsidRPr="005F2DFA" w:rsidRDefault="00FF1BA1" w:rsidP="003D623B">
            <w:r w:rsidRPr="005F2DFA">
              <w:t>Tên thuộc tính</w:t>
            </w:r>
          </w:p>
        </w:tc>
        <w:tc>
          <w:tcPr>
            <w:tcW w:w="1134" w:type="dxa"/>
          </w:tcPr>
          <w:p w14:paraId="722A326D" w14:textId="77777777" w:rsidR="00FF1BA1" w:rsidRPr="005F2DFA" w:rsidRDefault="00FF1BA1" w:rsidP="003D623B">
            <w:r w:rsidRPr="005F2DFA">
              <w:t>Kiểu</w:t>
            </w:r>
          </w:p>
        </w:tc>
        <w:tc>
          <w:tcPr>
            <w:tcW w:w="1701" w:type="dxa"/>
          </w:tcPr>
          <w:p w14:paraId="57DD7589" w14:textId="77777777" w:rsidR="00FF1BA1" w:rsidRPr="005F2DFA" w:rsidRDefault="00FF1BA1" w:rsidP="003D623B">
            <w:r w:rsidRPr="005F2DFA">
              <w:t>Ràng buộc</w:t>
            </w:r>
          </w:p>
        </w:tc>
        <w:tc>
          <w:tcPr>
            <w:tcW w:w="4054" w:type="dxa"/>
          </w:tcPr>
          <w:p w14:paraId="65F2DF03" w14:textId="77777777" w:rsidR="00FF1BA1" w:rsidRPr="005F2DFA" w:rsidRDefault="00FF1BA1" w:rsidP="003D623B">
            <w:r w:rsidRPr="005F2DFA">
              <w:t>Ý nghĩa/ghi chú</w:t>
            </w:r>
          </w:p>
        </w:tc>
      </w:tr>
      <w:tr w:rsidR="00FF1BA1" w:rsidRPr="005F2DFA" w14:paraId="61DA7BE4" w14:textId="77777777" w:rsidTr="003D623B">
        <w:trPr>
          <w:trHeight w:val="328"/>
        </w:trPr>
        <w:tc>
          <w:tcPr>
            <w:tcW w:w="1127" w:type="dxa"/>
          </w:tcPr>
          <w:p w14:paraId="2405CA9C" w14:textId="77777777" w:rsidR="00FF1BA1" w:rsidRPr="00FF1BA1" w:rsidRDefault="00FF1BA1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45" w:type="dxa"/>
          </w:tcPr>
          <w:p w14:paraId="0D3A7EEB" w14:textId="2B61D6DC" w:rsidR="00FF1BA1" w:rsidRP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TenDangNhap</w:t>
            </w:r>
            <w:proofErr w:type="spellEnd"/>
          </w:p>
        </w:tc>
        <w:tc>
          <w:tcPr>
            <w:tcW w:w="1134" w:type="dxa"/>
          </w:tcPr>
          <w:p w14:paraId="1823B259" w14:textId="6E68FE32" w:rsidR="00FF1BA1" w:rsidRP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2C7DC3EB" w14:textId="1E561469" w:rsidR="00FF1BA1" w:rsidRPr="00FF1BA1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</w:t>
            </w:r>
          </w:p>
        </w:tc>
        <w:tc>
          <w:tcPr>
            <w:tcW w:w="4054" w:type="dxa"/>
          </w:tcPr>
          <w:p w14:paraId="6FD1E210" w14:textId="66A89A87" w:rsidR="00FF1BA1" w:rsidRPr="00FF1BA1" w:rsidRDefault="00EA6B69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đăng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nhập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tài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</w:p>
        </w:tc>
      </w:tr>
      <w:tr w:rsidR="00FF1BA1" w:rsidRPr="005F2DFA" w14:paraId="02CB8025" w14:textId="77777777" w:rsidTr="003D623B">
        <w:trPr>
          <w:trHeight w:val="314"/>
        </w:trPr>
        <w:tc>
          <w:tcPr>
            <w:tcW w:w="1127" w:type="dxa"/>
          </w:tcPr>
          <w:p w14:paraId="15CFD23E" w14:textId="77777777" w:rsidR="00FF1BA1" w:rsidRPr="00FF1BA1" w:rsidRDefault="00FF1BA1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45" w:type="dxa"/>
          </w:tcPr>
          <w:p w14:paraId="60C14407" w14:textId="30F07F59" w:rsidR="00FF1BA1" w:rsidRP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MatKhau</w:t>
            </w:r>
            <w:proofErr w:type="spellEnd"/>
          </w:p>
        </w:tc>
        <w:tc>
          <w:tcPr>
            <w:tcW w:w="1134" w:type="dxa"/>
          </w:tcPr>
          <w:p w14:paraId="715BA086" w14:textId="77777777" w:rsidR="00FF1BA1" w:rsidRPr="00FF1BA1" w:rsidRDefault="00FF1BA1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632A28AB" w14:textId="51BF4CA0" w:rsidR="00FF1BA1" w:rsidRPr="005F2DFA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Not null </w:t>
            </w:r>
          </w:p>
        </w:tc>
        <w:tc>
          <w:tcPr>
            <w:tcW w:w="4054" w:type="dxa"/>
          </w:tcPr>
          <w:p w14:paraId="636708DA" w14:textId="609D89D7" w:rsidR="00FF1BA1" w:rsidRPr="00FF1BA1" w:rsidRDefault="00EA6B69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Mật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khẩu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tài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</w:p>
        </w:tc>
      </w:tr>
      <w:tr w:rsidR="00FF1BA1" w:rsidRPr="005F2DFA" w14:paraId="1A2493C3" w14:textId="77777777" w:rsidTr="003D623B">
        <w:trPr>
          <w:trHeight w:val="328"/>
        </w:trPr>
        <w:tc>
          <w:tcPr>
            <w:tcW w:w="1127" w:type="dxa"/>
          </w:tcPr>
          <w:p w14:paraId="53FFC2F6" w14:textId="77777777" w:rsidR="00FF1BA1" w:rsidRDefault="00FF1BA1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45" w:type="dxa"/>
          </w:tcPr>
          <w:p w14:paraId="15E74811" w14:textId="52541605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HoTen</w:t>
            </w:r>
            <w:proofErr w:type="spellEnd"/>
          </w:p>
        </w:tc>
        <w:tc>
          <w:tcPr>
            <w:tcW w:w="1134" w:type="dxa"/>
          </w:tcPr>
          <w:p w14:paraId="64C45F7B" w14:textId="1F70EB2B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5C8FF16F" w14:textId="32EB792E" w:rsidR="00FF1BA1" w:rsidRPr="005F2DFA" w:rsidRDefault="00FF1BA1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192E23EA" w14:textId="36688034" w:rsidR="00FF1BA1" w:rsidRDefault="00EA6B69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Họ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FF1BA1" w:rsidRPr="005F2DFA" w14:paraId="1B670967" w14:textId="77777777" w:rsidTr="003D623B">
        <w:trPr>
          <w:trHeight w:val="328"/>
        </w:trPr>
        <w:tc>
          <w:tcPr>
            <w:tcW w:w="1127" w:type="dxa"/>
          </w:tcPr>
          <w:p w14:paraId="08456BD2" w14:textId="77777777" w:rsidR="00FF1BA1" w:rsidRDefault="00FF1BA1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45" w:type="dxa"/>
          </w:tcPr>
          <w:p w14:paraId="6A4611CE" w14:textId="04EEBC79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Email</w:t>
            </w:r>
          </w:p>
        </w:tc>
        <w:tc>
          <w:tcPr>
            <w:tcW w:w="1134" w:type="dxa"/>
          </w:tcPr>
          <w:p w14:paraId="1D2606B9" w14:textId="50658F73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56DC967C" w14:textId="0E94B880" w:rsidR="00FF1BA1" w:rsidRPr="005F2DFA" w:rsidRDefault="00FF1BA1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6786047C" w14:textId="34D15C57" w:rsidR="00FF1BA1" w:rsidRDefault="00EA6B69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Email 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FF1BA1" w:rsidRPr="005F2DFA" w14:paraId="315D4396" w14:textId="77777777" w:rsidTr="003D623B">
        <w:trPr>
          <w:trHeight w:val="328"/>
        </w:trPr>
        <w:tc>
          <w:tcPr>
            <w:tcW w:w="1127" w:type="dxa"/>
          </w:tcPr>
          <w:p w14:paraId="5AE06DA9" w14:textId="77777777" w:rsidR="00FF1BA1" w:rsidRDefault="00FF1BA1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45" w:type="dxa"/>
          </w:tcPr>
          <w:p w14:paraId="6EDBE3E7" w14:textId="487EB14A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SDT</w:t>
            </w:r>
          </w:p>
        </w:tc>
        <w:tc>
          <w:tcPr>
            <w:tcW w:w="1134" w:type="dxa"/>
          </w:tcPr>
          <w:p w14:paraId="04C30A42" w14:textId="16422020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496D4AD6" w14:textId="7A76B15B" w:rsidR="00FF1BA1" w:rsidRPr="005F2DFA" w:rsidRDefault="00FF1BA1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00DCCAD0" w14:textId="649299AA" w:rsidR="00FF1BA1" w:rsidRDefault="00EA6B69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điện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FF1BA1" w:rsidRPr="005F2DFA" w14:paraId="18D152B8" w14:textId="77777777" w:rsidTr="003D623B">
        <w:trPr>
          <w:trHeight w:val="328"/>
        </w:trPr>
        <w:tc>
          <w:tcPr>
            <w:tcW w:w="1127" w:type="dxa"/>
          </w:tcPr>
          <w:p w14:paraId="61F6A9E8" w14:textId="77777777" w:rsidR="00FF1BA1" w:rsidRDefault="00FF1BA1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45" w:type="dxa"/>
          </w:tcPr>
          <w:p w14:paraId="4EE11B82" w14:textId="364D5876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DiaChi</w:t>
            </w:r>
            <w:proofErr w:type="spellEnd"/>
          </w:p>
        </w:tc>
        <w:tc>
          <w:tcPr>
            <w:tcW w:w="1134" w:type="dxa"/>
          </w:tcPr>
          <w:p w14:paraId="2CE933E0" w14:textId="01C834FA" w:rsidR="00FF1BA1" w:rsidRDefault="00EA6B69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0977F690" w14:textId="367EEC5E" w:rsidR="00FF1BA1" w:rsidRPr="005F2DFA" w:rsidRDefault="00FF1BA1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5A3AB226" w14:textId="5897F41E" w:rsidR="00FF1BA1" w:rsidRDefault="00EA6B69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Địa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chỉ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</w:tbl>
    <w:p w14:paraId="1AA96F54" w14:textId="1CB799F2" w:rsidR="00FF1BA1" w:rsidRDefault="00FF1BA1" w:rsidP="00FF1BA1">
      <w:pPr>
        <w:rPr>
          <w:lang w:val="en-US"/>
        </w:rPr>
      </w:pPr>
    </w:p>
    <w:p w14:paraId="4A999322" w14:textId="0437D530" w:rsidR="005C1AB4" w:rsidRDefault="005C1AB4" w:rsidP="005C1AB4">
      <w:pPr>
        <w:pStyle w:val="Heading2"/>
        <w:rPr>
          <w:lang w:val="en-US"/>
        </w:rPr>
      </w:pPr>
      <w:r>
        <w:rPr>
          <w:lang w:val="en-US"/>
        </w:rPr>
        <w:t>Admin</w:t>
      </w:r>
    </w:p>
    <w:tbl>
      <w:tblPr>
        <w:tblStyle w:val="TableGrid"/>
        <w:tblW w:w="9861" w:type="dxa"/>
        <w:tblLayout w:type="fixed"/>
        <w:tblLook w:val="01E0" w:firstRow="1" w:lastRow="1" w:firstColumn="1" w:lastColumn="1" w:noHBand="0" w:noVBand="0"/>
      </w:tblPr>
      <w:tblGrid>
        <w:gridCol w:w="1127"/>
        <w:gridCol w:w="1845"/>
        <w:gridCol w:w="1134"/>
        <w:gridCol w:w="1701"/>
        <w:gridCol w:w="4054"/>
      </w:tblGrid>
      <w:tr w:rsidR="005C1AB4" w:rsidRPr="005F2DFA" w14:paraId="0194B6E9" w14:textId="77777777" w:rsidTr="003D623B">
        <w:trPr>
          <w:trHeight w:val="328"/>
        </w:trPr>
        <w:tc>
          <w:tcPr>
            <w:tcW w:w="1127" w:type="dxa"/>
          </w:tcPr>
          <w:p w14:paraId="029CBC0C" w14:textId="77777777" w:rsidR="005C1AB4" w:rsidRPr="005F2DFA" w:rsidRDefault="005C1AB4" w:rsidP="003D623B">
            <w:r w:rsidRPr="005F2DFA">
              <w:t>STT</w:t>
            </w:r>
          </w:p>
        </w:tc>
        <w:tc>
          <w:tcPr>
            <w:tcW w:w="1845" w:type="dxa"/>
          </w:tcPr>
          <w:p w14:paraId="51E6D460" w14:textId="77777777" w:rsidR="005C1AB4" w:rsidRPr="005F2DFA" w:rsidRDefault="005C1AB4" w:rsidP="003D623B">
            <w:r w:rsidRPr="005F2DFA">
              <w:t>Tên thuộc tính</w:t>
            </w:r>
          </w:p>
        </w:tc>
        <w:tc>
          <w:tcPr>
            <w:tcW w:w="1134" w:type="dxa"/>
          </w:tcPr>
          <w:p w14:paraId="1F6E53AD" w14:textId="77777777" w:rsidR="005C1AB4" w:rsidRPr="005F2DFA" w:rsidRDefault="005C1AB4" w:rsidP="003D623B">
            <w:r w:rsidRPr="005F2DFA">
              <w:t>Kiểu</w:t>
            </w:r>
          </w:p>
        </w:tc>
        <w:tc>
          <w:tcPr>
            <w:tcW w:w="1701" w:type="dxa"/>
          </w:tcPr>
          <w:p w14:paraId="668CD46F" w14:textId="77777777" w:rsidR="005C1AB4" w:rsidRPr="005F2DFA" w:rsidRDefault="005C1AB4" w:rsidP="003D623B">
            <w:r w:rsidRPr="005F2DFA">
              <w:t>Ràng buộc</w:t>
            </w:r>
          </w:p>
        </w:tc>
        <w:tc>
          <w:tcPr>
            <w:tcW w:w="4054" w:type="dxa"/>
          </w:tcPr>
          <w:p w14:paraId="43BE9631" w14:textId="77777777" w:rsidR="005C1AB4" w:rsidRPr="005F2DFA" w:rsidRDefault="005C1AB4" w:rsidP="003D623B">
            <w:r w:rsidRPr="005F2DFA">
              <w:t>Ý nghĩa/ghi chú</w:t>
            </w:r>
          </w:p>
        </w:tc>
      </w:tr>
      <w:tr w:rsidR="005C1AB4" w:rsidRPr="005F2DFA" w14:paraId="2DBA2D45" w14:textId="77777777" w:rsidTr="003D623B">
        <w:trPr>
          <w:trHeight w:val="328"/>
        </w:trPr>
        <w:tc>
          <w:tcPr>
            <w:tcW w:w="1127" w:type="dxa"/>
          </w:tcPr>
          <w:p w14:paraId="4139CBB5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45" w:type="dxa"/>
          </w:tcPr>
          <w:p w14:paraId="6148A809" w14:textId="7777777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TenDangNhap</w:t>
            </w:r>
            <w:proofErr w:type="spellEnd"/>
          </w:p>
        </w:tc>
        <w:tc>
          <w:tcPr>
            <w:tcW w:w="1134" w:type="dxa"/>
          </w:tcPr>
          <w:p w14:paraId="3B6338F0" w14:textId="7777777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688C1698" w14:textId="451C35DF" w:rsidR="005C1AB4" w:rsidRPr="00FF1BA1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4054" w:type="dxa"/>
          </w:tcPr>
          <w:p w14:paraId="614BA307" w14:textId="5738361B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đăng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nhập</w:t>
            </w:r>
            <w:proofErr w:type="spellEnd"/>
            <w:r>
              <w:rPr>
                <w:color w:val="0000FF"/>
                <w:lang w:val="en-US"/>
              </w:rPr>
              <w:t xml:space="preserve"> admin</w:t>
            </w:r>
          </w:p>
        </w:tc>
      </w:tr>
      <w:tr w:rsidR="005C1AB4" w:rsidRPr="005F2DFA" w14:paraId="23F8A790" w14:textId="77777777" w:rsidTr="003D623B">
        <w:trPr>
          <w:trHeight w:val="314"/>
        </w:trPr>
        <w:tc>
          <w:tcPr>
            <w:tcW w:w="1127" w:type="dxa"/>
          </w:tcPr>
          <w:p w14:paraId="5A676EDB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45" w:type="dxa"/>
          </w:tcPr>
          <w:p w14:paraId="4D14A9A4" w14:textId="7777777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MatKhau</w:t>
            </w:r>
            <w:proofErr w:type="spellEnd"/>
          </w:p>
        </w:tc>
        <w:tc>
          <w:tcPr>
            <w:tcW w:w="1134" w:type="dxa"/>
          </w:tcPr>
          <w:p w14:paraId="2CBCC981" w14:textId="7777777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618B13EE" w14:textId="794E55A5" w:rsidR="005C1AB4" w:rsidRPr="004C0185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</w:t>
            </w:r>
          </w:p>
        </w:tc>
        <w:tc>
          <w:tcPr>
            <w:tcW w:w="4054" w:type="dxa"/>
          </w:tcPr>
          <w:p w14:paraId="2F8888E6" w14:textId="77777777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Mật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khẩu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tài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</w:p>
        </w:tc>
      </w:tr>
    </w:tbl>
    <w:p w14:paraId="6CFA47B6" w14:textId="28634274" w:rsidR="005C1AB4" w:rsidRDefault="005C1AB4" w:rsidP="005C1AB4">
      <w:pPr>
        <w:rPr>
          <w:lang w:val="en-US"/>
        </w:rPr>
      </w:pPr>
    </w:p>
    <w:p w14:paraId="02F931B6" w14:textId="73A291E2" w:rsidR="005C1AB4" w:rsidRDefault="005C1AB4" w:rsidP="005C1AB4">
      <w:pPr>
        <w:pStyle w:val="Heading2"/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tbl>
      <w:tblPr>
        <w:tblStyle w:val="TableGrid"/>
        <w:tblW w:w="9861" w:type="dxa"/>
        <w:tblLayout w:type="fixed"/>
        <w:tblLook w:val="01E0" w:firstRow="1" w:lastRow="1" w:firstColumn="1" w:lastColumn="1" w:noHBand="0" w:noVBand="0"/>
      </w:tblPr>
      <w:tblGrid>
        <w:gridCol w:w="1127"/>
        <w:gridCol w:w="1845"/>
        <w:gridCol w:w="1134"/>
        <w:gridCol w:w="1701"/>
        <w:gridCol w:w="4054"/>
      </w:tblGrid>
      <w:tr w:rsidR="005C1AB4" w:rsidRPr="005F2DFA" w14:paraId="39A78C31" w14:textId="77777777" w:rsidTr="003D623B">
        <w:trPr>
          <w:trHeight w:val="328"/>
        </w:trPr>
        <w:tc>
          <w:tcPr>
            <w:tcW w:w="1127" w:type="dxa"/>
          </w:tcPr>
          <w:p w14:paraId="47CAA369" w14:textId="77777777" w:rsidR="005C1AB4" w:rsidRPr="005F2DFA" w:rsidRDefault="005C1AB4" w:rsidP="003D623B">
            <w:r w:rsidRPr="005F2DFA">
              <w:t>STT</w:t>
            </w:r>
          </w:p>
        </w:tc>
        <w:tc>
          <w:tcPr>
            <w:tcW w:w="1845" w:type="dxa"/>
          </w:tcPr>
          <w:p w14:paraId="43EBD18E" w14:textId="77777777" w:rsidR="005C1AB4" w:rsidRPr="005F2DFA" w:rsidRDefault="005C1AB4" w:rsidP="003D623B">
            <w:r w:rsidRPr="005F2DFA">
              <w:t>Tên thuộc tính</w:t>
            </w:r>
          </w:p>
        </w:tc>
        <w:tc>
          <w:tcPr>
            <w:tcW w:w="1134" w:type="dxa"/>
          </w:tcPr>
          <w:p w14:paraId="48D32055" w14:textId="77777777" w:rsidR="005C1AB4" w:rsidRPr="005F2DFA" w:rsidRDefault="005C1AB4" w:rsidP="003D623B">
            <w:r w:rsidRPr="005F2DFA">
              <w:t>Kiểu</w:t>
            </w:r>
          </w:p>
        </w:tc>
        <w:tc>
          <w:tcPr>
            <w:tcW w:w="1701" w:type="dxa"/>
          </w:tcPr>
          <w:p w14:paraId="668C3E5C" w14:textId="77777777" w:rsidR="005C1AB4" w:rsidRPr="005F2DFA" w:rsidRDefault="005C1AB4" w:rsidP="003D623B">
            <w:r w:rsidRPr="005F2DFA">
              <w:t>Ràng buộc</w:t>
            </w:r>
          </w:p>
        </w:tc>
        <w:tc>
          <w:tcPr>
            <w:tcW w:w="4054" w:type="dxa"/>
          </w:tcPr>
          <w:p w14:paraId="2D413553" w14:textId="77777777" w:rsidR="005C1AB4" w:rsidRPr="005F2DFA" w:rsidRDefault="005C1AB4" w:rsidP="003D623B">
            <w:r w:rsidRPr="005F2DFA">
              <w:t>Ý nghĩa/ghi chú</w:t>
            </w:r>
          </w:p>
        </w:tc>
      </w:tr>
      <w:tr w:rsidR="005C1AB4" w:rsidRPr="005F2DFA" w14:paraId="40AC4DBA" w14:textId="77777777" w:rsidTr="003D623B">
        <w:trPr>
          <w:trHeight w:val="328"/>
        </w:trPr>
        <w:tc>
          <w:tcPr>
            <w:tcW w:w="1127" w:type="dxa"/>
          </w:tcPr>
          <w:p w14:paraId="6BBA01E0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45" w:type="dxa"/>
          </w:tcPr>
          <w:p w14:paraId="59E6D28E" w14:textId="2918527A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MaNSX</w:t>
            </w:r>
            <w:proofErr w:type="spellEnd"/>
          </w:p>
        </w:tc>
        <w:tc>
          <w:tcPr>
            <w:tcW w:w="1134" w:type="dxa"/>
          </w:tcPr>
          <w:p w14:paraId="072865E2" w14:textId="7528AF11" w:rsidR="005C1AB4" w:rsidRPr="00FF1BA1" w:rsidRDefault="00DA49A1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ObjectId</w:t>
            </w:r>
            <w:proofErr w:type="spellEnd"/>
          </w:p>
        </w:tc>
        <w:tc>
          <w:tcPr>
            <w:tcW w:w="1701" w:type="dxa"/>
          </w:tcPr>
          <w:p w14:paraId="33D94FD7" w14:textId="5DABF3C3" w:rsidR="005C1AB4" w:rsidRPr="00FF1BA1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Primary key</w:t>
            </w:r>
          </w:p>
        </w:tc>
        <w:tc>
          <w:tcPr>
            <w:tcW w:w="4054" w:type="dxa"/>
          </w:tcPr>
          <w:p w14:paraId="32D8C28C" w14:textId="6A42CD82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xuất</w:t>
            </w:r>
            <w:proofErr w:type="spellEnd"/>
            <w:r>
              <w:rPr>
                <w:color w:val="0000FF"/>
                <w:lang w:val="en-US"/>
              </w:rPr>
              <w:t xml:space="preserve"> (NSX)</w:t>
            </w:r>
          </w:p>
        </w:tc>
      </w:tr>
      <w:tr w:rsidR="005C1AB4" w:rsidRPr="005F2DFA" w14:paraId="31CFCF9C" w14:textId="77777777" w:rsidTr="003D623B">
        <w:trPr>
          <w:trHeight w:val="314"/>
        </w:trPr>
        <w:tc>
          <w:tcPr>
            <w:tcW w:w="1127" w:type="dxa"/>
          </w:tcPr>
          <w:p w14:paraId="2D2E9C62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45" w:type="dxa"/>
          </w:tcPr>
          <w:p w14:paraId="70321DD6" w14:textId="1C5DD983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TenNSX</w:t>
            </w:r>
            <w:proofErr w:type="spellEnd"/>
          </w:p>
        </w:tc>
        <w:tc>
          <w:tcPr>
            <w:tcW w:w="1134" w:type="dxa"/>
          </w:tcPr>
          <w:p w14:paraId="4DAF8A76" w14:textId="7777777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625FA41C" w14:textId="28B3763A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0A27BECF" w14:textId="543E5E82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NSX</w:t>
            </w:r>
          </w:p>
        </w:tc>
      </w:tr>
      <w:tr w:rsidR="005C1AB4" w:rsidRPr="005F2DFA" w14:paraId="683BDA0C" w14:textId="77777777" w:rsidTr="003D623B">
        <w:trPr>
          <w:trHeight w:val="328"/>
        </w:trPr>
        <w:tc>
          <w:tcPr>
            <w:tcW w:w="1127" w:type="dxa"/>
          </w:tcPr>
          <w:p w14:paraId="0C5C674C" w14:textId="77777777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45" w:type="dxa"/>
          </w:tcPr>
          <w:p w14:paraId="4FF376FF" w14:textId="5E02EF49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isDeleted</w:t>
            </w:r>
            <w:proofErr w:type="spellEnd"/>
          </w:p>
        </w:tc>
        <w:tc>
          <w:tcPr>
            <w:tcW w:w="1134" w:type="dxa"/>
          </w:tcPr>
          <w:p w14:paraId="4A28EACE" w14:textId="77777777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1EC4B655" w14:textId="07CB689D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7B939804" w14:textId="6A8883BA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Xác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định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NSX</w:t>
            </w:r>
          </w:p>
        </w:tc>
      </w:tr>
    </w:tbl>
    <w:p w14:paraId="3EC373C7" w14:textId="12325728" w:rsidR="005C1AB4" w:rsidRDefault="005C1AB4" w:rsidP="005C1AB4">
      <w:pPr>
        <w:rPr>
          <w:lang w:val="en-US"/>
        </w:rPr>
      </w:pPr>
    </w:p>
    <w:p w14:paraId="3046522E" w14:textId="4EF38275" w:rsidR="005C1AB4" w:rsidRDefault="005C1AB4" w:rsidP="005C1AB4">
      <w:pPr>
        <w:pStyle w:val="Heading2"/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tbl>
      <w:tblPr>
        <w:tblStyle w:val="TableGrid"/>
        <w:tblW w:w="9861" w:type="dxa"/>
        <w:tblLayout w:type="fixed"/>
        <w:tblLook w:val="01E0" w:firstRow="1" w:lastRow="1" w:firstColumn="1" w:lastColumn="1" w:noHBand="0" w:noVBand="0"/>
      </w:tblPr>
      <w:tblGrid>
        <w:gridCol w:w="1127"/>
        <w:gridCol w:w="1845"/>
        <w:gridCol w:w="1134"/>
        <w:gridCol w:w="1701"/>
        <w:gridCol w:w="4054"/>
      </w:tblGrid>
      <w:tr w:rsidR="005C1AB4" w:rsidRPr="005F2DFA" w14:paraId="457F5206" w14:textId="77777777" w:rsidTr="003D623B">
        <w:trPr>
          <w:trHeight w:val="328"/>
        </w:trPr>
        <w:tc>
          <w:tcPr>
            <w:tcW w:w="1127" w:type="dxa"/>
          </w:tcPr>
          <w:p w14:paraId="1AA68211" w14:textId="77777777" w:rsidR="005C1AB4" w:rsidRPr="005F2DFA" w:rsidRDefault="005C1AB4" w:rsidP="003D623B">
            <w:r w:rsidRPr="005F2DFA">
              <w:t>STT</w:t>
            </w:r>
          </w:p>
        </w:tc>
        <w:tc>
          <w:tcPr>
            <w:tcW w:w="1845" w:type="dxa"/>
          </w:tcPr>
          <w:p w14:paraId="00D87456" w14:textId="77777777" w:rsidR="005C1AB4" w:rsidRPr="005F2DFA" w:rsidRDefault="005C1AB4" w:rsidP="003D623B">
            <w:r w:rsidRPr="005F2DFA">
              <w:t>Tên thuộc tính</w:t>
            </w:r>
          </w:p>
        </w:tc>
        <w:tc>
          <w:tcPr>
            <w:tcW w:w="1134" w:type="dxa"/>
          </w:tcPr>
          <w:p w14:paraId="0AF3B687" w14:textId="77777777" w:rsidR="005C1AB4" w:rsidRPr="005F2DFA" w:rsidRDefault="005C1AB4" w:rsidP="003D623B">
            <w:r w:rsidRPr="005F2DFA">
              <w:t>Kiểu</w:t>
            </w:r>
          </w:p>
        </w:tc>
        <w:tc>
          <w:tcPr>
            <w:tcW w:w="1701" w:type="dxa"/>
          </w:tcPr>
          <w:p w14:paraId="42ADFDC2" w14:textId="77777777" w:rsidR="005C1AB4" w:rsidRPr="005F2DFA" w:rsidRDefault="005C1AB4" w:rsidP="003D623B">
            <w:r w:rsidRPr="005F2DFA">
              <w:t>Ràng buộc</w:t>
            </w:r>
          </w:p>
        </w:tc>
        <w:tc>
          <w:tcPr>
            <w:tcW w:w="4054" w:type="dxa"/>
          </w:tcPr>
          <w:p w14:paraId="27ECE0F8" w14:textId="77777777" w:rsidR="005C1AB4" w:rsidRPr="005F2DFA" w:rsidRDefault="005C1AB4" w:rsidP="003D623B">
            <w:r w:rsidRPr="005F2DFA">
              <w:t>Ý nghĩa/ghi chú</w:t>
            </w:r>
          </w:p>
        </w:tc>
      </w:tr>
      <w:tr w:rsidR="005C1AB4" w:rsidRPr="005F2DFA" w14:paraId="6D4195AB" w14:textId="77777777" w:rsidTr="003D623B">
        <w:trPr>
          <w:trHeight w:val="328"/>
        </w:trPr>
        <w:tc>
          <w:tcPr>
            <w:tcW w:w="1127" w:type="dxa"/>
          </w:tcPr>
          <w:p w14:paraId="407A9868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45" w:type="dxa"/>
          </w:tcPr>
          <w:p w14:paraId="3A359AA9" w14:textId="2DB3C50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MaLoai</w:t>
            </w:r>
            <w:proofErr w:type="spellEnd"/>
          </w:p>
        </w:tc>
        <w:tc>
          <w:tcPr>
            <w:tcW w:w="1134" w:type="dxa"/>
          </w:tcPr>
          <w:p w14:paraId="357B06CF" w14:textId="4F33E9F0" w:rsidR="005C1AB4" w:rsidRPr="00FF1BA1" w:rsidRDefault="00DA49A1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ObjectId</w:t>
            </w:r>
            <w:proofErr w:type="spellEnd"/>
          </w:p>
        </w:tc>
        <w:tc>
          <w:tcPr>
            <w:tcW w:w="1701" w:type="dxa"/>
          </w:tcPr>
          <w:p w14:paraId="4BC0FCA1" w14:textId="70EA521E" w:rsidR="005C1AB4" w:rsidRPr="00FF1BA1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Primary key</w:t>
            </w:r>
          </w:p>
        </w:tc>
        <w:tc>
          <w:tcPr>
            <w:tcW w:w="4054" w:type="dxa"/>
          </w:tcPr>
          <w:p w14:paraId="45A886A1" w14:textId="114B8EB1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  <w:lang w:val="en-US"/>
              </w:rPr>
              <w:t xml:space="preserve"> SP</w:t>
            </w:r>
          </w:p>
        </w:tc>
      </w:tr>
      <w:tr w:rsidR="005C1AB4" w:rsidRPr="005F2DFA" w14:paraId="6316A95B" w14:textId="77777777" w:rsidTr="003D623B">
        <w:trPr>
          <w:trHeight w:val="314"/>
        </w:trPr>
        <w:tc>
          <w:tcPr>
            <w:tcW w:w="1127" w:type="dxa"/>
          </w:tcPr>
          <w:p w14:paraId="0817B065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45" w:type="dxa"/>
          </w:tcPr>
          <w:p w14:paraId="0FD6BC21" w14:textId="4C438D6C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TenLoai</w:t>
            </w:r>
            <w:proofErr w:type="spellEnd"/>
          </w:p>
        </w:tc>
        <w:tc>
          <w:tcPr>
            <w:tcW w:w="1134" w:type="dxa"/>
          </w:tcPr>
          <w:p w14:paraId="3BFC02A0" w14:textId="77777777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4DFD7649" w14:textId="685D3A56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0FAFB746" w14:textId="69301C97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  <w:lang w:val="en-US"/>
              </w:rPr>
              <w:t xml:space="preserve"> SP</w:t>
            </w:r>
          </w:p>
        </w:tc>
      </w:tr>
      <w:tr w:rsidR="005C1AB4" w:rsidRPr="005F2DFA" w14:paraId="1EC91CEE" w14:textId="77777777" w:rsidTr="003D623B">
        <w:trPr>
          <w:trHeight w:val="328"/>
        </w:trPr>
        <w:tc>
          <w:tcPr>
            <w:tcW w:w="1127" w:type="dxa"/>
          </w:tcPr>
          <w:p w14:paraId="776BF959" w14:textId="77777777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45" w:type="dxa"/>
          </w:tcPr>
          <w:p w14:paraId="0449BDC0" w14:textId="77777777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isDeleted</w:t>
            </w:r>
            <w:proofErr w:type="spellEnd"/>
          </w:p>
        </w:tc>
        <w:tc>
          <w:tcPr>
            <w:tcW w:w="1134" w:type="dxa"/>
          </w:tcPr>
          <w:p w14:paraId="1C013051" w14:textId="77777777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74A7446D" w14:textId="5B93F5BE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4FF901DB" w14:textId="4263E29F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Xác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định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  <w:lang w:val="en-US"/>
              </w:rPr>
              <w:t xml:space="preserve"> SP</w:t>
            </w:r>
          </w:p>
        </w:tc>
      </w:tr>
    </w:tbl>
    <w:p w14:paraId="6EE0A136" w14:textId="0CF9D504" w:rsidR="005C1AB4" w:rsidRDefault="005C1AB4" w:rsidP="005C1AB4">
      <w:pPr>
        <w:rPr>
          <w:lang w:val="en-US"/>
        </w:rPr>
      </w:pPr>
    </w:p>
    <w:p w14:paraId="676DB977" w14:textId="1B1D06FB" w:rsidR="005C1AB4" w:rsidRDefault="005C1AB4" w:rsidP="005C1AB4">
      <w:pPr>
        <w:pStyle w:val="Heading2"/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9861" w:type="dxa"/>
        <w:tblLayout w:type="fixed"/>
        <w:tblLook w:val="01E0" w:firstRow="1" w:lastRow="1" w:firstColumn="1" w:lastColumn="1" w:noHBand="0" w:noVBand="0"/>
      </w:tblPr>
      <w:tblGrid>
        <w:gridCol w:w="1127"/>
        <w:gridCol w:w="1845"/>
        <w:gridCol w:w="1134"/>
        <w:gridCol w:w="1701"/>
        <w:gridCol w:w="4054"/>
      </w:tblGrid>
      <w:tr w:rsidR="005C1AB4" w:rsidRPr="005F2DFA" w14:paraId="1CBC9FB9" w14:textId="77777777" w:rsidTr="003D623B">
        <w:trPr>
          <w:trHeight w:val="328"/>
        </w:trPr>
        <w:tc>
          <w:tcPr>
            <w:tcW w:w="1127" w:type="dxa"/>
          </w:tcPr>
          <w:p w14:paraId="5C8C1E7E" w14:textId="77777777" w:rsidR="005C1AB4" w:rsidRPr="005F2DFA" w:rsidRDefault="005C1AB4" w:rsidP="003D623B">
            <w:r w:rsidRPr="005F2DFA">
              <w:t>STT</w:t>
            </w:r>
          </w:p>
        </w:tc>
        <w:tc>
          <w:tcPr>
            <w:tcW w:w="1845" w:type="dxa"/>
          </w:tcPr>
          <w:p w14:paraId="067AA1FE" w14:textId="77777777" w:rsidR="005C1AB4" w:rsidRPr="005F2DFA" w:rsidRDefault="005C1AB4" w:rsidP="003D623B">
            <w:r w:rsidRPr="005F2DFA">
              <w:t>Tên thuộc tính</w:t>
            </w:r>
          </w:p>
        </w:tc>
        <w:tc>
          <w:tcPr>
            <w:tcW w:w="1134" w:type="dxa"/>
          </w:tcPr>
          <w:p w14:paraId="29A53510" w14:textId="77777777" w:rsidR="005C1AB4" w:rsidRPr="005F2DFA" w:rsidRDefault="005C1AB4" w:rsidP="003D623B">
            <w:r w:rsidRPr="005F2DFA">
              <w:t>Kiểu</w:t>
            </w:r>
          </w:p>
        </w:tc>
        <w:tc>
          <w:tcPr>
            <w:tcW w:w="1701" w:type="dxa"/>
          </w:tcPr>
          <w:p w14:paraId="41F16B99" w14:textId="77777777" w:rsidR="005C1AB4" w:rsidRPr="005F2DFA" w:rsidRDefault="005C1AB4" w:rsidP="003D623B">
            <w:r w:rsidRPr="005F2DFA">
              <w:t>Ràng buộc</w:t>
            </w:r>
          </w:p>
        </w:tc>
        <w:tc>
          <w:tcPr>
            <w:tcW w:w="4054" w:type="dxa"/>
          </w:tcPr>
          <w:p w14:paraId="65B99CAE" w14:textId="77777777" w:rsidR="005C1AB4" w:rsidRPr="005F2DFA" w:rsidRDefault="005C1AB4" w:rsidP="003D623B">
            <w:r w:rsidRPr="005F2DFA">
              <w:t>Ý nghĩa/ghi chú</w:t>
            </w:r>
          </w:p>
        </w:tc>
      </w:tr>
      <w:tr w:rsidR="005C1AB4" w:rsidRPr="005F2DFA" w14:paraId="4ED6C227" w14:textId="77777777" w:rsidTr="003D623B">
        <w:trPr>
          <w:trHeight w:val="328"/>
        </w:trPr>
        <w:tc>
          <w:tcPr>
            <w:tcW w:w="1127" w:type="dxa"/>
          </w:tcPr>
          <w:p w14:paraId="0B482DE3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45" w:type="dxa"/>
          </w:tcPr>
          <w:p w14:paraId="6B152159" w14:textId="0880EB1F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MaDonHang</w:t>
            </w:r>
            <w:proofErr w:type="spellEnd"/>
          </w:p>
        </w:tc>
        <w:tc>
          <w:tcPr>
            <w:tcW w:w="1134" w:type="dxa"/>
          </w:tcPr>
          <w:p w14:paraId="24AD42E7" w14:textId="55975D78" w:rsidR="005C1AB4" w:rsidRPr="00FF1BA1" w:rsidRDefault="00DA49A1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ObjectId</w:t>
            </w:r>
            <w:proofErr w:type="spellEnd"/>
          </w:p>
        </w:tc>
        <w:tc>
          <w:tcPr>
            <w:tcW w:w="1701" w:type="dxa"/>
          </w:tcPr>
          <w:p w14:paraId="25EC5D3B" w14:textId="130FD3BD" w:rsidR="005C1AB4" w:rsidRPr="00FF1BA1" w:rsidRDefault="004C0185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Primary key</w:t>
            </w:r>
          </w:p>
        </w:tc>
        <w:tc>
          <w:tcPr>
            <w:tcW w:w="4054" w:type="dxa"/>
          </w:tcPr>
          <w:p w14:paraId="77C15495" w14:textId="7AF88E92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5C1AB4" w:rsidRPr="005F2DFA" w14:paraId="07244DD0" w14:textId="77777777" w:rsidTr="003D623B">
        <w:trPr>
          <w:trHeight w:val="314"/>
        </w:trPr>
        <w:tc>
          <w:tcPr>
            <w:tcW w:w="1127" w:type="dxa"/>
          </w:tcPr>
          <w:p w14:paraId="1FE32CE9" w14:textId="77777777" w:rsidR="005C1AB4" w:rsidRPr="00FF1BA1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45" w:type="dxa"/>
          </w:tcPr>
          <w:p w14:paraId="693E98D8" w14:textId="153A993D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ThongTinKhach</w:t>
            </w:r>
            <w:proofErr w:type="spellEnd"/>
          </w:p>
        </w:tc>
        <w:tc>
          <w:tcPr>
            <w:tcW w:w="1134" w:type="dxa"/>
          </w:tcPr>
          <w:p w14:paraId="217A8B22" w14:textId="3EF8CF90" w:rsidR="005C1AB4" w:rsidRPr="00FF1BA1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Object</w:t>
            </w:r>
          </w:p>
        </w:tc>
        <w:tc>
          <w:tcPr>
            <w:tcW w:w="1701" w:type="dxa"/>
          </w:tcPr>
          <w:p w14:paraId="75386A12" w14:textId="613AA62B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104A22C3" w14:textId="62FB533F" w:rsidR="005C1AB4" w:rsidRPr="00FF1BA1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nhận</w:t>
            </w:r>
            <w:proofErr w:type="spellEnd"/>
          </w:p>
        </w:tc>
      </w:tr>
      <w:tr w:rsidR="005C1AB4" w:rsidRPr="005F2DFA" w14:paraId="7FAFC599" w14:textId="77777777" w:rsidTr="003D623B">
        <w:trPr>
          <w:trHeight w:val="328"/>
        </w:trPr>
        <w:tc>
          <w:tcPr>
            <w:tcW w:w="1127" w:type="dxa"/>
          </w:tcPr>
          <w:p w14:paraId="16C9D62B" w14:textId="77777777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45" w:type="dxa"/>
          </w:tcPr>
          <w:p w14:paraId="5829EC89" w14:textId="27D6BB1F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PhuongThucThanhToan</w:t>
            </w:r>
            <w:proofErr w:type="spellEnd"/>
          </w:p>
        </w:tc>
        <w:tc>
          <w:tcPr>
            <w:tcW w:w="1134" w:type="dxa"/>
          </w:tcPr>
          <w:p w14:paraId="5B643775" w14:textId="77777777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701" w:type="dxa"/>
          </w:tcPr>
          <w:p w14:paraId="2EB06EBA" w14:textId="2205A0EB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4194ACA3" w14:textId="665682CE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Phương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thức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thanh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toán</w:t>
            </w:r>
            <w:proofErr w:type="spellEnd"/>
            <w:r>
              <w:rPr>
                <w:color w:val="0000FF"/>
                <w:lang w:val="en-US"/>
              </w:rPr>
              <w:t xml:space="preserve"> (Ship COD </w:t>
            </w:r>
            <w:proofErr w:type="spellStart"/>
            <w:r>
              <w:rPr>
                <w:color w:val="0000FF"/>
                <w:lang w:val="en-US"/>
              </w:rPr>
              <w:t>hoặc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chuyển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  <w:r>
              <w:rPr>
                <w:color w:val="0000FF"/>
                <w:lang w:val="en-US"/>
              </w:rPr>
              <w:t>)</w:t>
            </w:r>
          </w:p>
        </w:tc>
      </w:tr>
      <w:tr w:rsidR="005C1AB4" w:rsidRPr="005F2DFA" w14:paraId="498010DE" w14:textId="77777777" w:rsidTr="003D623B">
        <w:trPr>
          <w:trHeight w:val="328"/>
        </w:trPr>
        <w:tc>
          <w:tcPr>
            <w:tcW w:w="1127" w:type="dxa"/>
          </w:tcPr>
          <w:p w14:paraId="153C7D5D" w14:textId="77777777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45" w:type="dxa"/>
          </w:tcPr>
          <w:p w14:paraId="4CA21926" w14:textId="39CCFD98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GiaTriDonHang</w:t>
            </w:r>
            <w:proofErr w:type="spellEnd"/>
          </w:p>
        </w:tc>
        <w:tc>
          <w:tcPr>
            <w:tcW w:w="1134" w:type="dxa"/>
          </w:tcPr>
          <w:p w14:paraId="01ABA1C6" w14:textId="3438CBB2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1701" w:type="dxa"/>
          </w:tcPr>
          <w:p w14:paraId="3069C9AD" w14:textId="4CFB18B5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656AB3C9" w14:textId="34860DED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Tổng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trị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5C1AB4" w:rsidRPr="005F2DFA" w14:paraId="39E827CB" w14:textId="77777777" w:rsidTr="003D623B">
        <w:trPr>
          <w:trHeight w:val="328"/>
        </w:trPr>
        <w:tc>
          <w:tcPr>
            <w:tcW w:w="1127" w:type="dxa"/>
          </w:tcPr>
          <w:p w14:paraId="5113EF3C" w14:textId="77777777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45" w:type="dxa"/>
          </w:tcPr>
          <w:p w14:paraId="04CDC1CB" w14:textId="0F77606A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ThoiDiemDat</w:t>
            </w:r>
            <w:proofErr w:type="spellEnd"/>
          </w:p>
        </w:tc>
        <w:tc>
          <w:tcPr>
            <w:tcW w:w="1134" w:type="dxa"/>
          </w:tcPr>
          <w:p w14:paraId="649038EC" w14:textId="17DB0B6C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701" w:type="dxa"/>
          </w:tcPr>
          <w:p w14:paraId="0BE4AE13" w14:textId="57EFC094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5EF6B770" w14:textId="3A842A47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Ngày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đặt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5C1AB4" w:rsidRPr="005F2DFA" w14:paraId="34B96FAA" w14:textId="77777777" w:rsidTr="003D623B">
        <w:trPr>
          <w:trHeight w:val="328"/>
        </w:trPr>
        <w:tc>
          <w:tcPr>
            <w:tcW w:w="1127" w:type="dxa"/>
          </w:tcPr>
          <w:p w14:paraId="1A4B6400" w14:textId="77777777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45" w:type="dxa"/>
          </w:tcPr>
          <w:p w14:paraId="594811E4" w14:textId="123EBECB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DanhSachSP</w:t>
            </w:r>
            <w:proofErr w:type="spellEnd"/>
          </w:p>
        </w:tc>
        <w:tc>
          <w:tcPr>
            <w:tcW w:w="1134" w:type="dxa"/>
          </w:tcPr>
          <w:p w14:paraId="3CE33304" w14:textId="7824457A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Object</w:t>
            </w:r>
          </w:p>
        </w:tc>
        <w:tc>
          <w:tcPr>
            <w:tcW w:w="1701" w:type="dxa"/>
          </w:tcPr>
          <w:p w14:paraId="7328FC76" w14:textId="23BBCC07" w:rsidR="005C1AB4" w:rsidRPr="005F2DFA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</w:p>
        </w:tc>
        <w:tc>
          <w:tcPr>
            <w:tcW w:w="4054" w:type="dxa"/>
          </w:tcPr>
          <w:p w14:paraId="066A3D2C" w14:textId="0460BC16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Danh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sách</w:t>
            </w:r>
            <w:proofErr w:type="spellEnd"/>
            <w:r>
              <w:rPr>
                <w:color w:val="0000FF"/>
                <w:lang w:val="en-US"/>
              </w:rPr>
              <w:t xml:space="preserve"> SP </w:t>
            </w:r>
            <w:proofErr w:type="spellStart"/>
            <w:r>
              <w:rPr>
                <w:color w:val="0000FF"/>
                <w:lang w:val="en-US"/>
              </w:rPr>
              <w:t>trong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  <w:tr w:rsidR="005C1AB4" w:rsidRPr="005F2DFA" w14:paraId="01A5310E" w14:textId="77777777" w:rsidTr="003D623B">
        <w:trPr>
          <w:trHeight w:val="328"/>
        </w:trPr>
        <w:tc>
          <w:tcPr>
            <w:tcW w:w="1127" w:type="dxa"/>
          </w:tcPr>
          <w:p w14:paraId="4EFA5AB3" w14:textId="6093D45D" w:rsidR="005C1AB4" w:rsidRDefault="005C1AB4" w:rsidP="003D623B">
            <w:pPr>
              <w:pStyle w:val="BodyText"/>
              <w:spacing w:after="0" w:line="240" w:lineRule="auto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45" w:type="dxa"/>
          </w:tcPr>
          <w:p w14:paraId="75766708" w14:textId="6E573372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isDeleted</w:t>
            </w:r>
            <w:proofErr w:type="spellEnd"/>
          </w:p>
        </w:tc>
        <w:tc>
          <w:tcPr>
            <w:tcW w:w="1134" w:type="dxa"/>
          </w:tcPr>
          <w:p w14:paraId="5A5B8E39" w14:textId="174609C1" w:rsidR="005C1AB4" w:rsidRDefault="005C1AB4" w:rsidP="003D623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  <w:bookmarkStart w:id="4" w:name="_GoBack"/>
            <w:bookmarkEnd w:id="4"/>
          </w:p>
        </w:tc>
        <w:tc>
          <w:tcPr>
            <w:tcW w:w="1701" w:type="dxa"/>
          </w:tcPr>
          <w:p w14:paraId="056C0557" w14:textId="768EEF59" w:rsidR="005C1AB4" w:rsidRDefault="005C1AB4" w:rsidP="004C018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4054" w:type="dxa"/>
          </w:tcPr>
          <w:p w14:paraId="1C158BE9" w14:textId="27C44C8D" w:rsidR="005C1AB4" w:rsidRDefault="005C1AB4" w:rsidP="003D623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Xác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định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</w:tbl>
    <w:p w14:paraId="5A8ED65D" w14:textId="36A42E52" w:rsidR="005C1AB4" w:rsidRDefault="005C1AB4" w:rsidP="00431706">
      <w:pPr>
        <w:pStyle w:val="Heading2"/>
        <w:numPr>
          <w:ilvl w:val="0"/>
          <w:numId w:val="0"/>
        </w:numPr>
        <w:rPr>
          <w:lang w:val="en-US"/>
        </w:rPr>
      </w:pPr>
    </w:p>
    <w:p w14:paraId="5391D954" w14:textId="77777777" w:rsidR="00431706" w:rsidRPr="00431706" w:rsidRDefault="00431706" w:rsidP="00431706">
      <w:pPr>
        <w:rPr>
          <w:lang w:val="en-US"/>
        </w:rPr>
      </w:pPr>
    </w:p>
    <w:sectPr w:rsidR="00431706" w:rsidRPr="00431706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F737" w14:textId="77777777" w:rsidR="008155F4" w:rsidRDefault="008155F4">
      <w:r>
        <w:separator/>
      </w:r>
    </w:p>
  </w:endnote>
  <w:endnote w:type="continuationSeparator" w:id="0">
    <w:p w14:paraId="75C4E5FE" w14:textId="77777777" w:rsidR="008155F4" w:rsidRDefault="0081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4A1F8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2DD9C1E" wp14:editId="1ABB1393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9D3ABB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DA20FA5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8550370" wp14:editId="0071CB10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D3F20A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86F3C4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D068E" w14:textId="77777777" w:rsidR="008155F4" w:rsidRDefault="008155F4">
      <w:r>
        <w:separator/>
      </w:r>
    </w:p>
  </w:footnote>
  <w:footnote w:type="continuationSeparator" w:id="0">
    <w:p w14:paraId="48ACD622" w14:textId="77777777" w:rsidR="008155F4" w:rsidRDefault="00815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3E95C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030121" wp14:editId="6B4F0E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535C6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2E76C57" wp14:editId="1334278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BC3993" w14:textId="77777777" w:rsidR="006D084D" w:rsidRDefault="006D084D" w:rsidP="006D084D">
    <w:pPr>
      <w:pStyle w:val="Title"/>
      <w:rPr>
        <w:lang w:val="en-US"/>
      </w:rPr>
    </w:pPr>
  </w:p>
  <w:p w14:paraId="54F99D5C" w14:textId="77777777" w:rsidR="006D084D" w:rsidRPr="003B1A2B" w:rsidRDefault="006D084D" w:rsidP="006D084D">
    <w:pPr>
      <w:rPr>
        <w:lang w:val="en-US"/>
      </w:rPr>
    </w:pPr>
  </w:p>
  <w:p w14:paraId="0716ADEA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C1A952C" w14:textId="77777777" w:rsidR="006D084D" w:rsidRPr="0040293A" w:rsidRDefault="006D084D" w:rsidP="006D084D">
    <w:pPr>
      <w:pStyle w:val="Header"/>
      <w:rPr>
        <w:rFonts w:eastAsia="Tahoma"/>
      </w:rPr>
    </w:pPr>
  </w:p>
  <w:p w14:paraId="72D95E12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D3A6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4864" behindDoc="1" locked="0" layoutInCell="1" allowOverlap="1" wp14:anchorId="15EABEBA" wp14:editId="69A3B49E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31ADF2D" w14:textId="77777777" w:rsidTr="008D3541">
      <w:tc>
        <w:tcPr>
          <w:tcW w:w="6623" w:type="dxa"/>
          <w:shd w:val="clear" w:color="auto" w:fill="auto"/>
        </w:tcPr>
        <w:p w14:paraId="34C37E71" w14:textId="497FC259" w:rsidR="00E95D0C" w:rsidRPr="008D3541" w:rsidRDefault="00BC5275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giày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đá</w:t>
          </w:r>
          <w:proofErr w:type="spellEnd"/>
          <w:r>
            <w:rPr>
              <w:color w:val="0000FF"/>
              <w:lang w:val="en-US"/>
            </w:rPr>
            <w:t xml:space="preserve"> banh</w:t>
          </w:r>
        </w:p>
      </w:tc>
      <w:tc>
        <w:tcPr>
          <w:tcW w:w="2845" w:type="dxa"/>
          <w:shd w:val="clear" w:color="auto" w:fill="auto"/>
        </w:tcPr>
        <w:p w14:paraId="4AD6878C" w14:textId="7597ED33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E43D2">
            <w:rPr>
              <w:lang w:val="en-US"/>
            </w:rPr>
            <w:t>2.0</w:t>
          </w:r>
        </w:p>
      </w:tc>
    </w:tr>
    <w:tr w:rsidR="00E95D0C" w14:paraId="31EA40AE" w14:textId="77777777" w:rsidTr="008D3541">
      <w:tc>
        <w:tcPr>
          <w:tcW w:w="6623" w:type="dxa"/>
          <w:shd w:val="clear" w:color="auto" w:fill="auto"/>
        </w:tcPr>
        <w:p w14:paraId="58F0889A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EB5722F" w14:textId="508ADFF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FF1BA1">
            <w:rPr>
              <w:color w:val="0000FF"/>
              <w:lang w:val="en-US"/>
            </w:rPr>
            <w:t>11</w:t>
          </w:r>
          <w:r w:rsidRPr="008D3541">
            <w:rPr>
              <w:color w:val="0000FF"/>
              <w:lang w:val="en-US"/>
            </w:rPr>
            <w:t>/</w:t>
          </w:r>
          <w:r w:rsidR="00FF1BA1"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 w:rsidR="00FF1BA1">
            <w:rPr>
              <w:color w:val="0000FF"/>
              <w:lang w:val="en-US"/>
            </w:rPr>
            <w:t>2019</w:t>
          </w:r>
        </w:p>
      </w:tc>
    </w:tr>
  </w:tbl>
  <w:p w14:paraId="02C01141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78207FE"/>
    <w:multiLevelType w:val="hybridMultilevel"/>
    <w:tmpl w:val="6BA88688"/>
    <w:lvl w:ilvl="0" w:tplc="D960DE3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EEF68AB"/>
    <w:multiLevelType w:val="hybridMultilevel"/>
    <w:tmpl w:val="8E76C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30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3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519D9"/>
    <w:rsid w:val="000C0CA8"/>
    <w:rsid w:val="001654AA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1706"/>
    <w:rsid w:val="00435847"/>
    <w:rsid w:val="004B7CC9"/>
    <w:rsid w:val="004C0185"/>
    <w:rsid w:val="004E4257"/>
    <w:rsid w:val="005802A5"/>
    <w:rsid w:val="005962D0"/>
    <w:rsid w:val="005C1AB4"/>
    <w:rsid w:val="005D09A0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155F4"/>
    <w:rsid w:val="008243D9"/>
    <w:rsid w:val="008B1F1D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BC5275"/>
    <w:rsid w:val="00BE43D2"/>
    <w:rsid w:val="00C14AB8"/>
    <w:rsid w:val="00C25BB4"/>
    <w:rsid w:val="00C74D6D"/>
    <w:rsid w:val="00CA52C8"/>
    <w:rsid w:val="00D04A68"/>
    <w:rsid w:val="00D234F3"/>
    <w:rsid w:val="00D328EA"/>
    <w:rsid w:val="00DA2A6D"/>
    <w:rsid w:val="00DA49A1"/>
    <w:rsid w:val="00DC363E"/>
    <w:rsid w:val="00DD57E3"/>
    <w:rsid w:val="00E95D0C"/>
    <w:rsid w:val="00EA6B69"/>
    <w:rsid w:val="00F630E7"/>
    <w:rsid w:val="00F93BD1"/>
    <w:rsid w:val="00FA2327"/>
    <w:rsid w:val="00FB3FFD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DAD4A"/>
  <w15:docId w15:val="{C0F7D265-4EB6-440F-AD4F-78CCF7C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29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2549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 Phạm</cp:lastModifiedBy>
  <cp:revision>5</cp:revision>
  <cp:lastPrinted>2013-12-07T15:58:00Z</cp:lastPrinted>
  <dcterms:created xsi:type="dcterms:W3CDTF">2019-05-11T13:56:00Z</dcterms:created>
  <dcterms:modified xsi:type="dcterms:W3CDTF">2019-05-15T16:54:00Z</dcterms:modified>
</cp:coreProperties>
</file>