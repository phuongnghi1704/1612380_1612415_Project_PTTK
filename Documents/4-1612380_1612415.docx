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C5DD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0476DED" w14:textId="77777777" w:rsidR="0037628A" w:rsidRDefault="0037628A" w:rsidP="0037628A">
      <w:pPr>
        <w:rPr>
          <w:lang w:val="en-US"/>
        </w:rPr>
      </w:pPr>
    </w:p>
    <w:p w14:paraId="3F50F13E" w14:textId="77777777" w:rsidR="0037628A" w:rsidRPr="003548A8" w:rsidRDefault="0037628A" w:rsidP="0037628A">
      <w:pPr>
        <w:rPr>
          <w:lang w:val="en-US"/>
        </w:rPr>
      </w:pPr>
    </w:p>
    <w:p w14:paraId="1F43B0B1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2DE2FA0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0D5BEE1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3088898" w14:textId="77777777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r w:rsidR="00562743">
        <w:rPr>
          <w:color w:val="0000FF"/>
          <w:lang w:val="en-US"/>
        </w:rPr>
        <w:t xml:space="preserve">Website </w:t>
      </w:r>
      <w:proofErr w:type="spellStart"/>
      <w:r w:rsidR="00562743">
        <w:rPr>
          <w:color w:val="0000FF"/>
          <w:lang w:val="en-US"/>
        </w:rPr>
        <w:t>bán</w:t>
      </w:r>
      <w:proofErr w:type="spellEnd"/>
      <w:r w:rsidR="00562743">
        <w:rPr>
          <w:color w:val="0000FF"/>
          <w:lang w:val="en-US"/>
        </w:rPr>
        <w:t xml:space="preserve"> </w:t>
      </w:r>
      <w:proofErr w:type="spellStart"/>
      <w:r w:rsidR="00562743">
        <w:rPr>
          <w:color w:val="0000FF"/>
          <w:lang w:val="en-US"/>
        </w:rPr>
        <w:t>giày</w:t>
      </w:r>
      <w:proofErr w:type="spellEnd"/>
      <w:r w:rsidR="00562743">
        <w:rPr>
          <w:color w:val="0000FF"/>
          <w:lang w:val="en-US"/>
        </w:rPr>
        <w:t xml:space="preserve"> </w:t>
      </w:r>
      <w:proofErr w:type="spellStart"/>
      <w:r w:rsidR="00562743">
        <w:rPr>
          <w:color w:val="0000FF"/>
          <w:lang w:val="en-US"/>
        </w:rPr>
        <w:t>đa</w:t>
      </w:r>
      <w:proofErr w:type="spellEnd"/>
      <w:r w:rsidR="00562743">
        <w:rPr>
          <w:color w:val="0000FF"/>
          <w:lang w:val="en-US"/>
        </w:rPr>
        <w:t>́ banh</w:t>
      </w:r>
    </w:p>
    <w:p w14:paraId="396D0B4E" w14:textId="77777777" w:rsidR="0037628A" w:rsidRPr="007A1DE8" w:rsidRDefault="0037628A" w:rsidP="0037628A">
      <w:pPr>
        <w:rPr>
          <w:lang w:val="en-US"/>
        </w:rPr>
      </w:pPr>
    </w:p>
    <w:p w14:paraId="2757923E" w14:textId="35C1AA1F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E44CE">
        <w:rPr>
          <w:rFonts w:ascii="Arial" w:hAnsi="Arial"/>
          <w:sz w:val="34"/>
          <w:szCs w:val="30"/>
          <w:lang w:val="en-US"/>
        </w:rPr>
        <w:t>2.0</w:t>
      </w:r>
    </w:p>
    <w:p w14:paraId="6592255E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32B086FA" w14:textId="77777777" w:rsidR="0037628A" w:rsidRDefault="0037628A" w:rsidP="0037628A">
      <w:pPr>
        <w:rPr>
          <w:lang w:val="en-US"/>
        </w:rPr>
      </w:pPr>
    </w:p>
    <w:p w14:paraId="3936FA04" w14:textId="77777777" w:rsidR="0037628A" w:rsidRDefault="0037628A" w:rsidP="0037628A">
      <w:pPr>
        <w:rPr>
          <w:lang w:val="en-US"/>
        </w:rPr>
      </w:pPr>
    </w:p>
    <w:p w14:paraId="0D223317" w14:textId="77777777" w:rsidR="0037628A" w:rsidRDefault="0037628A" w:rsidP="0037628A">
      <w:pPr>
        <w:rPr>
          <w:lang w:val="en-US"/>
        </w:rPr>
      </w:pPr>
    </w:p>
    <w:p w14:paraId="740E9F57" w14:textId="77777777" w:rsidR="0037628A" w:rsidRDefault="0037628A" w:rsidP="0037628A">
      <w:pPr>
        <w:rPr>
          <w:lang w:val="en-US"/>
        </w:rPr>
      </w:pPr>
    </w:p>
    <w:p w14:paraId="7003D054" w14:textId="77777777" w:rsidR="0037628A" w:rsidRDefault="0037628A" w:rsidP="0037628A">
      <w:pPr>
        <w:rPr>
          <w:lang w:val="en-US"/>
        </w:rPr>
      </w:pPr>
    </w:p>
    <w:p w14:paraId="5D5C0CF1" w14:textId="77777777" w:rsidR="0037628A" w:rsidRDefault="0037628A" w:rsidP="0037628A">
      <w:pPr>
        <w:rPr>
          <w:lang w:val="en-US"/>
        </w:rPr>
      </w:pPr>
    </w:p>
    <w:p w14:paraId="2F695F14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787160D2" w14:textId="77777777" w:rsidR="0037628A" w:rsidRPr="003548A8" w:rsidRDefault="00562743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1612380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Phạm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Hoàng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</w:t>
      </w:r>
    </w:p>
    <w:p w14:paraId="309C6156" w14:textId="77777777" w:rsidR="0037628A" w:rsidRPr="003548A8" w:rsidRDefault="00562743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1612415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Nguyễn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Văn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Nghi</w:t>
      </w:r>
      <w:proofErr w:type="spellEnd"/>
    </w:p>
    <w:p w14:paraId="7A4EDC42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3E64BCC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1760C6D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AC7E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2D54F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E17F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AE1A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683BB50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854BB" w14:textId="77777777" w:rsidR="0037628A" w:rsidRPr="003548A8" w:rsidRDefault="00562743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04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78019" w14:textId="77777777" w:rsidR="0037628A" w:rsidRPr="003548A8" w:rsidRDefault="00562743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A03CC" w14:textId="434CA79C" w:rsidR="0037628A" w:rsidRPr="0037628A" w:rsidRDefault="003E44CE" w:rsidP="0056274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Vẽ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lớp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ở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mức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phân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tích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chi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tiết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04BE1" w14:textId="77777777" w:rsidR="0037628A" w:rsidRPr="003548A8" w:rsidRDefault="00562743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Nguyễn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Văn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Phương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Nghi</w:t>
            </w:r>
            <w:proofErr w:type="spellEnd"/>
          </w:p>
        </w:tc>
      </w:tr>
      <w:tr w:rsidR="007A1DE8" w:rsidRPr="007A1DE8" w14:paraId="0F80907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BF07" w14:textId="739CD1DF" w:rsidR="007A1DE8" w:rsidRPr="007A1DE8" w:rsidRDefault="00FD63A2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04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C5D50" w14:textId="4ADB6657" w:rsidR="007A1DE8" w:rsidRPr="007A1DE8" w:rsidRDefault="00FD63A2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4A3E0" w14:textId="0DF600BA" w:rsidR="007A1DE8" w:rsidRPr="007A1DE8" w:rsidRDefault="00FD63A2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Vẽ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thái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bổ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sung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phần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chi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</w:t>
            </w:r>
            <w:r w:rsidR="008D58DE">
              <w:rPr>
                <w:rFonts w:eastAsia="SimSun"/>
                <w:color w:val="0000FF"/>
                <w:lang w:val="en-US"/>
              </w:rPr>
              <w:t>ớp</w:t>
            </w:r>
            <w:proofErr w:type="spellEnd"/>
            <w:r w:rsidR="008D58DE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8D58DE">
              <w:rPr>
                <w:rFonts w:eastAsia="SimSun"/>
                <w:color w:val="0000FF"/>
                <w:lang w:val="en-US"/>
              </w:rPr>
              <w:t>đối</w:t>
            </w:r>
            <w:proofErr w:type="spellEnd"/>
            <w:r w:rsidR="008D58DE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8D58DE">
              <w:rPr>
                <w:rFonts w:eastAsia="SimSun"/>
                <w:color w:val="0000FF"/>
                <w:lang w:val="en-US"/>
              </w:rPr>
              <w:t>tượng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F8BBB" w14:textId="7C5FA0CD" w:rsidR="007A1DE8" w:rsidRPr="007A1DE8" w:rsidRDefault="008D58DE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Phạm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Minh</w:t>
            </w:r>
          </w:p>
        </w:tc>
      </w:tr>
      <w:tr w:rsidR="007A1DE8" w:rsidRPr="007A1DE8" w14:paraId="3B7CEFE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26E0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3219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C4FA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9BE7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2A97F83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BBFB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5B62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AC42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2C90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31A9041" w14:textId="77777777" w:rsidR="007A1DE8" w:rsidRDefault="007A1DE8">
      <w:pPr>
        <w:pStyle w:val="Title"/>
        <w:jc w:val="both"/>
        <w:rPr>
          <w:lang w:val="en-US"/>
        </w:rPr>
      </w:pPr>
    </w:p>
    <w:p w14:paraId="4D1CD685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2F8A7458" w14:textId="5309DD55" w:rsidR="0018385F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257367" w:history="1">
        <w:r w:rsidR="0018385F" w:rsidRPr="00134DAC">
          <w:rPr>
            <w:rStyle w:val="Hyperlink"/>
            <w:b/>
            <w:noProof/>
            <w:lang w:val="en-US"/>
          </w:rPr>
          <w:t>1.</w:t>
        </w:r>
        <w:r w:rsidR="0018385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8385F" w:rsidRPr="00134DAC">
          <w:rPr>
            <w:rStyle w:val="Hyperlink"/>
            <w:b/>
            <w:noProof/>
          </w:rPr>
          <w:t xml:space="preserve">Sơ đồ lớp </w:t>
        </w:r>
        <w:r w:rsidR="0018385F" w:rsidRPr="00134DAC">
          <w:rPr>
            <w:rStyle w:val="Hyperlink"/>
            <w:b/>
            <w:noProof/>
            <w:lang w:val="en-US"/>
          </w:rPr>
          <w:t>(</w:t>
        </w:r>
        <w:r w:rsidR="0018385F" w:rsidRPr="00134DAC">
          <w:rPr>
            <w:rStyle w:val="Hyperlink"/>
            <w:b/>
            <w:noProof/>
          </w:rPr>
          <w:t>mức phân tích</w:t>
        </w:r>
        <w:r w:rsidR="0018385F" w:rsidRPr="00134DAC">
          <w:rPr>
            <w:rStyle w:val="Hyperlink"/>
            <w:b/>
            <w:noProof/>
            <w:lang w:val="en-US"/>
          </w:rPr>
          <w:t>)</w:t>
        </w:r>
        <w:r w:rsidR="0018385F">
          <w:rPr>
            <w:noProof/>
            <w:webHidden/>
          </w:rPr>
          <w:tab/>
        </w:r>
        <w:r w:rsidR="0018385F">
          <w:rPr>
            <w:noProof/>
            <w:webHidden/>
          </w:rPr>
          <w:fldChar w:fldCharType="begin"/>
        </w:r>
        <w:r w:rsidR="0018385F">
          <w:rPr>
            <w:noProof/>
            <w:webHidden/>
          </w:rPr>
          <w:instrText xml:space="preserve"> PAGEREF _Toc6257367 \h </w:instrText>
        </w:r>
        <w:r w:rsidR="0018385F">
          <w:rPr>
            <w:noProof/>
            <w:webHidden/>
          </w:rPr>
        </w:r>
        <w:r w:rsidR="0018385F">
          <w:rPr>
            <w:noProof/>
            <w:webHidden/>
          </w:rPr>
          <w:fldChar w:fldCharType="separate"/>
        </w:r>
        <w:r w:rsidR="0018385F">
          <w:rPr>
            <w:noProof/>
            <w:webHidden/>
          </w:rPr>
          <w:t>3</w:t>
        </w:r>
        <w:r w:rsidR="0018385F">
          <w:rPr>
            <w:noProof/>
            <w:webHidden/>
          </w:rPr>
          <w:fldChar w:fldCharType="end"/>
        </w:r>
      </w:hyperlink>
    </w:p>
    <w:p w14:paraId="6D9E24BE" w14:textId="0163091F" w:rsidR="0018385F" w:rsidRDefault="004C323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57368" w:history="1">
        <w:r w:rsidR="0018385F" w:rsidRPr="00134DAC">
          <w:rPr>
            <w:rStyle w:val="Hyperlink"/>
            <w:noProof/>
            <w:lang w:val="en-US"/>
          </w:rPr>
          <w:t>1.1</w:t>
        </w:r>
        <w:r w:rsidR="0018385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8385F" w:rsidRPr="00134DAC">
          <w:rPr>
            <w:rStyle w:val="Hyperlink"/>
            <w:noProof/>
          </w:rPr>
          <w:t>Sơ đồ lớp (mức phân tích)</w:t>
        </w:r>
        <w:r w:rsidR="0018385F">
          <w:rPr>
            <w:noProof/>
            <w:webHidden/>
          </w:rPr>
          <w:tab/>
        </w:r>
        <w:r w:rsidR="0018385F">
          <w:rPr>
            <w:noProof/>
            <w:webHidden/>
          </w:rPr>
          <w:fldChar w:fldCharType="begin"/>
        </w:r>
        <w:r w:rsidR="0018385F">
          <w:rPr>
            <w:noProof/>
            <w:webHidden/>
          </w:rPr>
          <w:instrText xml:space="preserve"> PAGEREF _Toc6257368 \h </w:instrText>
        </w:r>
        <w:r w:rsidR="0018385F">
          <w:rPr>
            <w:noProof/>
            <w:webHidden/>
          </w:rPr>
        </w:r>
        <w:r w:rsidR="0018385F">
          <w:rPr>
            <w:noProof/>
            <w:webHidden/>
          </w:rPr>
          <w:fldChar w:fldCharType="separate"/>
        </w:r>
        <w:r w:rsidR="0018385F">
          <w:rPr>
            <w:noProof/>
            <w:webHidden/>
          </w:rPr>
          <w:t>3</w:t>
        </w:r>
        <w:r w:rsidR="0018385F">
          <w:rPr>
            <w:noProof/>
            <w:webHidden/>
          </w:rPr>
          <w:fldChar w:fldCharType="end"/>
        </w:r>
      </w:hyperlink>
    </w:p>
    <w:p w14:paraId="66F47685" w14:textId="4D0F04D1" w:rsidR="0018385F" w:rsidRDefault="004C323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57369" w:history="1">
        <w:r w:rsidR="0018385F" w:rsidRPr="00134DAC">
          <w:rPr>
            <w:rStyle w:val="Hyperlink"/>
            <w:noProof/>
          </w:rPr>
          <w:t>1.2</w:t>
        </w:r>
        <w:r w:rsidR="0018385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8385F" w:rsidRPr="00134DAC">
          <w:rPr>
            <w:rStyle w:val="Hyperlink"/>
            <w:noProof/>
          </w:rPr>
          <w:t>Danh sách các lớp đối tượng và quan hệ</w:t>
        </w:r>
        <w:r w:rsidR="0018385F">
          <w:rPr>
            <w:noProof/>
            <w:webHidden/>
          </w:rPr>
          <w:tab/>
        </w:r>
        <w:r w:rsidR="0018385F">
          <w:rPr>
            <w:noProof/>
            <w:webHidden/>
          </w:rPr>
          <w:fldChar w:fldCharType="begin"/>
        </w:r>
        <w:r w:rsidR="0018385F">
          <w:rPr>
            <w:noProof/>
            <w:webHidden/>
          </w:rPr>
          <w:instrText xml:space="preserve"> PAGEREF _Toc6257369 \h </w:instrText>
        </w:r>
        <w:r w:rsidR="0018385F">
          <w:rPr>
            <w:noProof/>
            <w:webHidden/>
          </w:rPr>
        </w:r>
        <w:r w:rsidR="0018385F">
          <w:rPr>
            <w:noProof/>
            <w:webHidden/>
          </w:rPr>
          <w:fldChar w:fldCharType="separate"/>
        </w:r>
        <w:r w:rsidR="0018385F">
          <w:rPr>
            <w:noProof/>
            <w:webHidden/>
          </w:rPr>
          <w:t>3</w:t>
        </w:r>
        <w:r w:rsidR="0018385F">
          <w:rPr>
            <w:noProof/>
            <w:webHidden/>
          </w:rPr>
          <w:fldChar w:fldCharType="end"/>
        </w:r>
      </w:hyperlink>
    </w:p>
    <w:p w14:paraId="4B73C2ED" w14:textId="3D20C219" w:rsidR="0018385F" w:rsidRDefault="004C323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57370" w:history="1">
        <w:r w:rsidR="0018385F" w:rsidRPr="00134DAC">
          <w:rPr>
            <w:rStyle w:val="Hyperlink"/>
            <w:noProof/>
          </w:rPr>
          <w:t>1.3</w:t>
        </w:r>
        <w:r w:rsidR="0018385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8385F" w:rsidRPr="00134DAC">
          <w:rPr>
            <w:rStyle w:val="Hyperlink"/>
            <w:noProof/>
          </w:rPr>
          <w:t>Mô tả chi tiết từng lớp đối tượng</w:t>
        </w:r>
        <w:r w:rsidR="0018385F">
          <w:rPr>
            <w:noProof/>
            <w:webHidden/>
          </w:rPr>
          <w:tab/>
        </w:r>
        <w:r w:rsidR="0018385F">
          <w:rPr>
            <w:noProof/>
            <w:webHidden/>
          </w:rPr>
          <w:fldChar w:fldCharType="begin"/>
        </w:r>
        <w:r w:rsidR="0018385F">
          <w:rPr>
            <w:noProof/>
            <w:webHidden/>
          </w:rPr>
          <w:instrText xml:space="preserve"> PAGEREF _Toc6257370 \h </w:instrText>
        </w:r>
        <w:r w:rsidR="0018385F">
          <w:rPr>
            <w:noProof/>
            <w:webHidden/>
          </w:rPr>
        </w:r>
        <w:r w:rsidR="0018385F">
          <w:rPr>
            <w:noProof/>
            <w:webHidden/>
          </w:rPr>
          <w:fldChar w:fldCharType="separate"/>
        </w:r>
        <w:r w:rsidR="0018385F">
          <w:rPr>
            <w:noProof/>
            <w:webHidden/>
          </w:rPr>
          <w:t>4</w:t>
        </w:r>
        <w:r w:rsidR="0018385F">
          <w:rPr>
            <w:noProof/>
            <w:webHidden/>
          </w:rPr>
          <w:fldChar w:fldCharType="end"/>
        </w:r>
      </w:hyperlink>
    </w:p>
    <w:p w14:paraId="3309EC8B" w14:textId="4A1998F4" w:rsidR="0018385F" w:rsidRDefault="004C323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57371" w:history="1">
        <w:r w:rsidR="0018385F" w:rsidRPr="00134DAC">
          <w:rPr>
            <w:rStyle w:val="Hyperlink"/>
            <w:noProof/>
          </w:rPr>
          <w:t>2.</w:t>
        </w:r>
        <w:r w:rsidR="0018385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8385F" w:rsidRPr="00134DAC">
          <w:rPr>
            <w:rStyle w:val="Hyperlink"/>
            <w:noProof/>
          </w:rPr>
          <w:t>Sơ đồ trạng thái</w:t>
        </w:r>
        <w:r w:rsidR="0018385F">
          <w:rPr>
            <w:noProof/>
            <w:webHidden/>
          </w:rPr>
          <w:tab/>
        </w:r>
        <w:r w:rsidR="0018385F">
          <w:rPr>
            <w:noProof/>
            <w:webHidden/>
          </w:rPr>
          <w:fldChar w:fldCharType="begin"/>
        </w:r>
        <w:r w:rsidR="0018385F">
          <w:rPr>
            <w:noProof/>
            <w:webHidden/>
          </w:rPr>
          <w:instrText xml:space="preserve"> PAGEREF _Toc6257371 \h </w:instrText>
        </w:r>
        <w:r w:rsidR="0018385F">
          <w:rPr>
            <w:noProof/>
            <w:webHidden/>
          </w:rPr>
        </w:r>
        <w:r w:rsidR="0018385F">
          <w:rPr>
            <w:noProof/>
            <w:webHidden/>
          </w:rPr>
          <w:fldChar w:fldCharType="separate"/>
        </w:r>
        <w:r w:rsidR="0018385F">
          <w:rPr>
            <w:noProof/>
            <w:webHidden/>
          </w:rPr>
          <w:t>5</w:t>
        </w:r>
        <w:r w:rsidR="0018385F">
          <w:rPr>
            <w:noProof/>
            <w:webHidden/>
          </w:rPr>
          <w:fldChar w:fldCharType="end"/>
        </w:r>
      </w:hyperlink>
    </w:p>
    <w:p w14:paraId="22E54D4D" w14:textId="02FFEF42" w:rsidR="00FD06E2" w:rsidRDefault="005E2817" w:rsidP="0018385F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fldChar w:fldCharType="end"/>
      </w:r>
      <w:r>
        <w:br w:type="page"/>
      </w:r>
    </w:p>
    <w:p w14:paraId="2EAC02FB" w14:textId="0A109816" w:rsidR="0018385F" w:rsidRPr="0018385F" w:rsidRDefault="0018385F" w:rsidP="0018385F">
      <w:pPr>
        <w:pStyle w:val="ListParagraph"/>
        <w:numPr>
          <w:ilvl w:val="0"/>
          <w:numId w:val="44"/>
        </w:numPr>
        <w:outlineLvl w:val="0"/>
        <w:rPr>
          <w:b/>
          <w:lang w:val="en-US"/>
        </w:rPr>
      </w:pPr>
      <w:bookmarkStart w:id="0" w:name="_Toc6257367"/>
      <w:r w:rsidRPr="0018385F">
        <w:rPr>
          <w:b/>
        </w:rPr>
        <w:lastRenderedPageBreak/>
        <w:t xml:space="preserve">Sơ đồ lớp </w:t>
      </w:r>
      <w:r w:rsidRPr="0018385F">
        <w:rPr>
          <w:b/>
          <w:lang w:val="en-US"/>
        </w:rPr>
        <w:t>(</w:t>
      </w:r>
      <w:r w:rsidRPr="0018385F">
        <w:rPr>
          <w:b/>
        </w:rPr>
        <w:t>mức phân tích</w:t>
      </w:r>
      <w:r w:rsidRPr="0018385F">
        <w:rPr>
          <w:b/>
          <w:lang w:val="en-US"/>
        </w:rPr>
        <w:t>)</w:t>
      </w:r>
      <w:bookmarkEnd w:id="0"/>
    </w:p>
    <w:p w14:paraId="51D35611" w14:textId="33A46A27" w:rsidR="00FD06E2" w:rsidRDefault="00ED2E10" w:rsidP="00FD06E2">
      <w:pPr>
        <w:pStyle w:val="Heading2"/>
        <w:rPr>
          <w:lang w:val="en-US"/>
        </w:rPr>
      </w:pPr>
      <w:bookmarkStart w:id="1" w:name="_Toc6257368"/>
      <w:bookmarkStart w:id="2" w:name="_GoBack"/>
      <w:r>
        <w:rPr>
          <w:i/>
          <w:noProof/>
          <w:color w:val="0000FF"/>
          <w:lang w:val="en-US"/>
        </w:rPr>
        <w:drawing>
          <wp:anchor distT="0" distB="0" distL="114300" distR="114300" simplePos="0" relativeHeight="251659264" behindDoc="0" locked="0" layoutInCell="1" allowOverlap="1" wp14:anchorId="7C1FEDE4" wp14:editId="4F0D3F0E">
            <wp:simplePos x="0" y="0"/>
            <wp:positionH relativeFrom="column">
              <wp:posOffset>-285750</wp:posOffset>
            </wp:positionH>
            <wp:positionV relativeFrom="paragraph">
              <wp:posOffset>352425</wp:posOffset>
            </wp:positionV>
            <wp:extent cx="6017895" cy="4621530"/>
            <wp:effectExtent l="0" t="0" r="190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FD06E2">
        <w:t xml:space="preserve">Sơ đồ lớp </w:t>
      </w:r>
      <w:r w:rsidR="00FD06E2" w:rsidRPr="00FD06E2">
        <w:t>(</w:t>
      </w:r>
      <w:r w:rsidR="00FD06E2">
        <w:t>mức phân tích</w:t>
      </w:r>
      <w:r w:rsidR="00FD06E2" w:rsidRPr="00FD06E2">
        <w:t>)</w:t>
      </w:r>
      <w:bookmarkEnd w:id="1"/>
    </w:p>
    <w:p w14:paraId="17A48AA9" w14:textId="7B602CD2" w:rsidR="00562743" w:rsidRPr="00FD06E2" w:rsidRDefault="00562743" w:rsidP="00FD06E2">
      <w:pPr>
        <w:spacing w:line="360" w:lineRule="auto"/>
        <w:rPr>
          <w:i/>
          <w:color w:val="0000FF"/>
          <w:lang w:val="en-US"/>
        </w:rPr>
      </w:pPr>
    </w:p>
    <w:p w14:paraId="1E682F64" w14:textId="77777777" w:rsidR="00FD06E2" w:rsidRDefault="00FD06E2" w:rsidP="00FD06E2">
      <w:pPr>
        <w:pStyle w:val="Heading2"/>
      </w:pPr>
      <w:bookmarkStart w:id="3" w:name="_Toc6257369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03232C30" w14:textId="77777777">
        <w:tc>
          <w:tcPr>
            <w:tcW w:w="801" w:type="dxa"/>
          </w:tcPr>
          <w:p w14:paraId="1DEED96F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6F184373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10E08199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0FD896F0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5BCF2177" w14:textId="77777777">
        <w:tc>
          <w:tcPr>
            <w:tcW w:w="801" w:type="dxa"/>
          </w:tcPr>
          <w:p w14:paraId="7762ED59" w14:textId="77777777" w:rsidR="00FD06E2" w:rsidRPr="002B3C3A" w:rsidRDefault="002B3C3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29386D37" w14:textId="77777777" w:rsidR="00FD06E2" w:rsidRPr="002B3C3A" w:rsidRDefault="002B3C3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</w:p>
        </w:tc>
        <w:tc>
          <w:tcPr>
            <w:tcW w:w="2110" w:type="dxa"/>
          </w:tcPr>
          <w:p w14:paraId="74C2A787" w14:textId="6CD7BA19" w:rsidR="00FD06E2" w:rsidRPr="006B4B8F" w:rsidRDefault="006B4B8F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3847" w:type="dxa"/>
          </w:tcPr>
          <w:p w14:paraId="6AA1C9FF" w14:textId="6E16949A" w:rsidR="00FD06E2" w:rsidRPr="002B3C3A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loại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B86B14">
              <w:rPr>
                <w:lang w:val="en-US"/>
              </w:rPr>
              <w:t>IC, TF, SF, F1…)</w:t>
            </w:r>
          </w:p>
        </w:tc>
      </w:tr>
      <w:tr w:rsidR="002B3C3A" w14:paraId="42AE3FFB" w14:textId="77777777">
        <w:tc>
          <w:tcPr>
            <w:tcW w:w="801" w:type="dxa"/>
          </w:tcPr>
          <w:p w14:paraId="3443A64D" w14:textId="77777777" w:rsidR="002B3C3A" w:rsidRDefault="002B3C3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224FAA2C" w14:textId="77777777" w:rsidR="002B3C3A" w:rsidRDefault="002B3C3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</w:t>
            </w:r>
            <w:proofErr w:type="spellEnd"/>
            <w:r>
              <w:rPr>
                <w:lang w:val="en-US"/>
              </w:rPr>
              <w:t xml:space="preserve">̀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xuất</w:t>
            </w:r>
            <w:proofErr w:type="spellEnd"/>
          </w:p>
        </w:tc>
        <w:tc>
          <w:tcPr>
            <w:tcW w:w="2110" w:type="dxa"/>
          </w:tcPr>
          <w:p w14:paraId="6540176C" w14:textId="4983DAF3" w:rsidR="002B3C3A" w:rsidRPr="006B4B8F" w:rsidRDefault="006B4B8F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90180">
              <w:rPr>
                <w:lang w:val="en-US"/>
              </w:rPr>
              <w:t>ch</w:t>
            </w:r>
            <w:r>
              <w:rPr>
                <w:lang w:val="en-US"/>
              </w:rPr>
              <w:t>ính</w:t>
            </w:r>
            <w:proofErr w:type="spellEnd"/>
          </w:p>
        </w:tc>
        <w:tc>
          <w:tcPr>
            <w:tcW w:w="3847" w:type="dxa"/>
          </w:tcPr>
          <w:p w14:paraId="66CF8856" w14:textId="77777777" w:rsidR="002B3C3A" w:rsidRDefault="002B3C3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</w:t>
            </w:r>
            <w:proofErr w:type="spellEnd"/>
            <w:r>
              <w:rPr>
                <w:lang w:val="en-US"/>
              </w:rPr>
              <w:t xml:space="preserve">̀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xuất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cấp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</w:p>
        </w:tc>
      </w:tr>
      <w:tr w:rsidR="002B3C3A" w14:paraId="0C8068BB" w14:textId="77777777">
        <w:tc>
          <w:tcPr>
            <w:tcW w:w="801" w:type="dxa"/>
          </w:tcPr>
          <w:p w14:paraId="31D959E0" w14:textId="77777777" w:rsidR="002B3C3A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7A59AA1B" w14:textId="77777777" w:rsidR="002B3C3A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</w:p>
        </w:tc>
        <w:tc>
          <w:tcPr>
            <w:tcW w:w="2110" w:type="dxa"/>
          </w:tcPr>
          <w:p w14:paraId="5CDFD5CD" w14:textId="08C8754B" w:rsidR="002B3C3A" w:rsidRPr="006B4B8F" w:rsidRDefault="006B4B8F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3847" w:type="dxa"/>
          </w:tcPr>
          <w:p w14:paraId="121A0D64" w14:textId="77777777" w:rsidR="002B3C3A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được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bày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̀ </w:t>
            </w:r>
            <w:proofErr w:type="spellStart"/>
            <w:r>
              <w:rPr>
                <w:lang w:val="en-US"/>
              </w:rPr>
              <w:t>bán</w:t>
            </w:r>
            <w:proofErr w:type="spellEnd"/>
          </w:p>
        </w:tc>
      </w:tr>
      <w:tr w:rsidR="00605CE8" w14:paraId="7ED200F5" w14:textId="77777777">
        <w:tc>
          <w:tcPr>
            <w:tcW w:w="801" w:type="dxa"/>
          </w:tcPr>
          <w:p w14:paraId="353E98A3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3D7282BA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Gio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hàng</w:t>
            </w:r>
            <w:proofErr w:type="spellEnd"/>
          </w:p>
        </w:tc>
        <w:tc>
          <w:tcPr>
            <w:tcW w:w="2110" w:type="dxa"/>
          </w:tcPr>
          <w:p w14:paraId="6D0DE76B" w14:textId="1BF61F1D" w:rsidR="00605CE8" w:rsidRPr="00B90180" w:rsidRDefault="00B90180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</w:p>
        </w:tc>
        <w:tc>
          <w:tcPr>
            <w:tcW w:w="3847" w:type="dxa"/>
          </w:tcPr>
          <w:p w14:paraId="4973E982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khách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hàng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</w:p>
        </w:tc>
      </w:tr>
      <w:tr w:rsidR="00605CE8" w14:paraId="4D515E5B" w14:textId="77777777">
        <w:tc>
          <w:tcPr>
            <w:tcW w:w="801" w:type="dxa"/>
          </w:tcPr>
          <w:p w14:paraId="597BA3F3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774D7F4F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Khách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hàng</w:t>
            </w:r>
            <w:proofErr w:type="spellEnd"/>
          </w:p>
        </w:tc>
        <w:tc>
          <w:tcPr>
            <w:tcW w:w="2110" w:type="dxa"/>
          </w:tcPr>
          <w:p w14:paraId="7319F853" w14:textId="68D3E492" w:rsidR="00605CE8" w:rsidRPr="00E175E1" w:rsidRDefault="00E175E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3847" w:type="dxa"/>
          </w:tcPr>
          <w:p w14:paraId="46588775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Đối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dịch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̀ </w:t>
            </w:r>
            <w:proofErr w:type="spellStart"/>
            <w:r>
              <w:rPr>
                <w:lang w:val="en-US"/>
              </w:rPr>
              <w:t>nhận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hàng</w:t>
            </w:r>
            <w:proofErr w:type="spellEnd"/>
          </w:p>
        </w:tc>
      </w:tr>
      <w:tr w:rsidR="00605CE8" w14:paraId="57F68A2F" w14:textId="77777777">
        <w:tc>
          <w:tcPr>
            <w:tcW w:w="801" w:type="dxa"/>
          </w:tcPr>
          <w:p w14:paraId="459DB481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4E22A4D6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hàng</w:t>
            </w:r>
            <w:proofErr w:type="spellEnd"/>
          </w:p>
        </w:tc>
        <w:tc>
          <w:tcPr>
            <w:tcW w:w="2110" w:type="dxa"/>
          </w:tcPr>
          <w:p w14:paraId="221A75C5" w14:textId="6027637E" w:rsidR="00605CE8" w:rsidRPr="00283C0E" w:rsidRDefault="00283C0E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3847" w:type="dxa"/>
          </w:tcPr>
          <w:p w14:paraId="6C24B9BD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hàng</w:t>
            </w:r>
            <w:proofErr w:type="spellEnd"/>
          </w:p>
        </w:tc>
      </w:tr>
      <w:tr w:rsidR="00605CE8" w14:paraId="1F3AB150" w14:textId="77777777">
        <w:tc>
          <w:tcPr>
            <w:tcW w:w="801" w:type="dxa"/>
          </w:tcPr>
          <w:p w14:paraId="28201719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7222F4BE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toán</w:t>
            </w:r>
            <w:proofErr w:type="spellEnd"/>
          </w:p>
        </w:tc>
        <w:tc>
          <w:tcPr>
            <w:tcW w:w="2110" w:type="dxa"/>
          </w:tcPr>
          <w:p w14:paraId="421414FC" w14:textId="1256D506" w:rsidR="00605CE8" w:rsidRPr="00331E67" w:rsidRDefault="00331E6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</w:p>
        </w:tc>
        <w:tc>
          <w:tcPr>
            <w:tcW w:w="3847" w:type="dxa"/>
          </w:tcPr>
          <w:p w14:paraId="1775DA0C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tiết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hàng</w:t>
            </w:r>
            <w:proofErr w:type="spellEnd"/>
            <w:r>
              <w:rPr>
                <w:lang w:val="en-US"/>
              </w:rPr>
              <w:t xml:space="preserve">, bao </w:t>
            </w:r>
            <w:proofErr w:type="spellStart"/>
            <w:r>
              <w:rPr>
                <w:lang w:val="en-US"/>
              </w:rPr>
              <w:t>gồm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sách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các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</w:p>
        </w:tc>
      </w:tr>
      <w:tr w:rsidR="00605CE8" w14:paraId="1BF3EBC7" w14:textId="77777777">
        <w:tc>
          <w:tcPr>
            <w:tcW w:w="801" w:type="dxa"/>
          </w:tcPr>
          <w:p w14:paraId="29B11152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08F246AB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110" w:type="dxa"/>
          </w:tcPr>
          <w:p w14:paraId="518DB35C" w14:textId="0420F089" w:rsidR="00605CE8" w:rsidRPr="001E2852" w:rsidRDefault="001E285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3847" w:type="dxa"/>
          </w:tcPr>
          <w:p w14:paraId="4426B4D3" w14:textId="6C0B9168" w:rsidR="00605CE8" w:rsidRDefault="00FC407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</w:tbl>
    <w:p w14:paraId="17156057" w14:textId="77777777" w:rsidR="00FD06E2" w:rsidRDefault="00FD06E2" w:rsidP="00FD06E2">
      <w:pPr>
        <w:pStyle w:val="Heading2"/>
      </w:pPr>
      <w:bookmarkStart w:id="4" w:name="_Toc6257370"/>
      <w:r>
        <w:lastRenderedPageBreak/>
        <w:t>Mô tả chi tiết từng lớp đối tượng</w:t>
      </w:r>
      <w:bookmarkEnd w:id="4"/>
    </w:p>
    <w:p w14:paraId="595FC60F" w14:textId="77777777" w:rsidR="00605CE8" w:rsidRPr="00FD06E2" w:rsidRDefault="00605CE8" w:rsidP="00605CE8">
      <w:pPr>
        <w:pStyle w:val="Heading3"/>
      </w:pPr>
      <w:proofErr w:type="spellStart"/>
      <w:r>
        <w:rPr>
          <w:lang w:val="en-US"/>
        </w:rPr>
        <w:t>Loại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sản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phẩm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14:paraId="6572B16B" w14:textId="77777777">
        <w:tc>
          <w:tcPr>
            <w:tcW w:w="758" w:type="dxa"/>
          </w:tcPr>
          <w:p w14:paraId="4A3E20FD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C846732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E77C87A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2452A599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1A797AE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7225C312" w14:textId="77777777">
        <w:tc>
          <w:tcPr>
            <w:tcW w:w="758" w:type="dxa"/>
          </w:tcPr>
          <w:p w14:paraId="7C0D5373" w14:textId="77777777" w:rsidR="00363B6E" w:rsidRP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6474D1A" w14:textId="77777777" w:rsidR="00363B6E" w:rsidRP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Mã </w:t>
            </w:r>
            <w:proofErr w:type="spellStart"/>
            <w:r>
              <w:rPr>
                <w:lang w:val="en-US"/>
              </w:rPr>
              <w:t>loại</w:t>
            </w:r>
            <w:proofErr w:type="spellEnd"/>
          </w:p>
        </w:tc>
        <w:tc>
          <w:tcPr>
            <w:tcW w:w="1566" w:type="dxa"/>
          </w:tcPr>
          <w:p w14:paraId="1865AEB2" w14:textId="77777777" w:rsidR="00363B6E" w:rsidRPr="00363B6E" w:rsidRDefault="00FA09E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FEBAAC0" w14:textId="10D451F0" w:rsidR="00363B6E" w:rsidRPr="00605CE8" w:rsidRDefault="009E574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5F02312F" w14:textId="77777777" w:rsidR="00363B6E" w:rsidRP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Mã </w:t>
            </w:r>
            <w:proofErr w:type="spellStart"/>
            <w:r>
              <w:rPr>
                <w:lang w:val="en-US"/>
              </w:rPr>
              <w:t>loại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đê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nhận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biết</w:t>
            </w:r>
            <w:proofErr w:type="spellEnd"/>
          </w:p>
        </w:tc>
      </w:tr>
      <w:tr w:rsidR="00605CE8" w14:paraId="78D242D5" w14:textId="77777777">
        <w:tc>
          <w:tcPr>
            <w:tcW w:w="758" w:type="dxa"/>
          </w:tcPr>
          <w:p w14:paraId="2DB97211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E59B8A3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loại</w:t>
            </w:r>
            <w:proofErr w:type="spellEnd"/>
          </w:p>
        </w:tc>
        <w:tc>
          <w:tcPr>
            <w:tcW w:w="1566" w:type="dxa"/>
          </w:tcPr>
          <w:p w14:paraId="130D237A" w14:textId="77777777" w:rsidR="00605CE8" w:rsidRPr="00363B6E" w:rsidRDefault="00FA09E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A16C620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56BBAC6A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từng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loại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</w:p>
        </w:tc>
      </w:tr>
      <w:tr w:rsidR="00605CE8" w14:paraId="31877115" w14:textId="77777777">
        <w:tc>
          <w:tcPr>
            <w:tcW w:w="758" w:type="dxa"/>
          </w:tcPr>
          <w:p w14:paraId="355AEDE6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14:paraId="7C656898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566" w:type="dxa"/>
          </w:tcPr>
          <w:p w14:paraId="596A7977" w14:textId="77777777" w:rsidR="00605CE8" w:rsidRPr="00363B6E" w:rsidRDefault="00605CE8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64C2B9F2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1D647273" w14:textId="77777777" w:rsidR="00605CE8" w:rsidRDefault="00605CE8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7DF52723" w14:textId="77777777" w:rsidR="00605CE8" w:rsidRDefault="00605CE8" w:rsidP="00605CE8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proofErr w:type="spellStart"/>
      <w:r w:rsidRPr="00605CE8">
        <w:rPr>
          <w:b/>
          <w:lang w:val="en-US"/>
        </w:rPr>
        <w:t>Các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phương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thức</w:t>
      </w:r>
      <w:proofErr w:type="spellEnd"/>
      <w:r w:rsidRPr="00605CE8">
        <w:rPr>
          <w:b/>
          <w:lang w:val="en-US"/>
        </w:rPr>
        <w:t>:</w:t>
      </w:r>
    </w:p>
    <w:p w14:paraId="40EB625A" w14:textId="77777777" w:rsidR="00605CE8" w:rsidRPr="00605CE8" w:rsidRDefault="00605CE8" w:rsidP="00605CE8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ThemLoaiSP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loại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sản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phẩm</w:t>
      </w:r>
      <w:proofErr w:type="spellEnd"/>
    </w:p>
    <w:p w14:paraId="2128DB42" w14:textId="77777777" w:rsidR="00605CE8" w:rsidRDefault="00FA09EE" w:rsidP="00605CE8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XoaLoaiSP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09EE">
        <w:rPr>
          <w:lang w:val="en-US"/>
        </w:rPr>
        <w:t>xóa</w:t>
      </w:r>
      <w:proofErr w:type="spellEnd"/>
      <w:r w:rsidRPr="00FA09EE">
        <w:rPr>
          <w:lang w:val="en-US"/>
        </w:rPr>
        <w:t xml:space="preserve"> </w:t>
      </w:r>
      <w:proofErr w:type="spellStart"/>
      <w:r w:rsidRPr="00FA09EE">
        <w:rPr>
          <w:lang w:val="en-US"/>
        </w:rPr>
        <w:t>loại</w:t>
      </w:r>
      <w:proofErr w:type="spellEnd"/>
      <w:r w:rsidRPr="00FA09EE">
        <w:rPr>
          <w:lang w:val="en-US"/>
        </w:rPr>
        <w:t xml:space="preserve"> </w:t>
      </w:r>
      <w:proofErr w:type="spellStart"/>
      <w:r w:rsidRPr="00FA09EE">
        <w:rPr>
          <w:lang w:val="en-US"/>
        </w:rPr>
        <w:t>sản</w:t>
      </w:r>
      <w:proofErr w:type="spellEnd"/>
      <w:r w:rsidRPr="00FA09EE">
        <w:rPr>
          <w:lang w:val="en-US"/>
        </w:rPr>
        <w:t xml:space="preserve"> </w:t>
      </w:r>
      <w:proofErr w:type="spellStart"/>
      <w:r w:rsidRPr="00FA09EE">
        <w:rPr>
          <w:lang w:val="en-US"/>
        </w:rPr>
        <w:t>phẩm</w:t>
      </w:r>
      <w:proofErr w:type="spellEnd"/>
    </w:p>
    <w:p w14:paraId="37702E2C" w14:textId="77777777" w:rsidR="00FA09EE" w:rsidRPr="00FA09EE" w:rsidRDefault="00FA09EE" w:rsidP="00605CE8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SuaLoaiSP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09EE">
        <w:rPr>
          <w:lang w:val="en-US"/>
        </w:rPr>
        <w:t>sửa</w:t>
      </w:r>
      <w:proofErr w:type="spellEnd"/>
      <w:r w:rsidRPr="00FA09EE">
        <w:rPr>
          <w:lang w:val="en-US"/>
        </w:rPr>
        <w:t xml:space="preserve"> </w:t>
      </w:r>
      <w:proofErr w:type="spellStart"/>
      <w:r w:rsidRPr="00FA09EE">
        <w:rPr>
          <w:lang w:val="en-US"/>
        </w:rPr>
        <w:t>loại</w:t>
      </w:r>
      <w:proofErr w:type="spellEnd"/>
      <w:r w:rsidRPr="00FA09EE">
        <w:rPr>
          <w:lang w:val="en-US"/>
        </w:rPr>
        <w:t xml:space="preserve"> </w:t>
      </w:r>
      <w:proofErr w:type="spellStart"/>
      <w:r w:rsidRPr="00FA09EE">
        <w:rPr>
          <w:lang w:val="en-US"/>
        </w:rPr>
        <w:t>sản</w:t>
      </w:r>
      <w:proofErr w:type="spellEnd"/>
      <w:r w:rsidRPr="00FA09EE">
        <w:rPr>
          <w:lang w:val="en-US"/>
        </w:rPr>
        <w:t xml:space="preserve"> </w:t>
      </w:r>
      <w:proofErr w:type="spellStart"/>
      <w:r w:rsidRPr="00FA09EE">
        <w:rPr>
          <w:lang w:val="en-US"/>
        </w:rPr>
        <w:t>phẩm</w:t>
      </w:r>
      <w:proofErr w:type="spellEnd"/>
    </w:p>
    <w:p w14:paraId="65A8147D" w14:textId="77777777" w:rsidR="00FA09EE" w:rsidRDefault="00FA09EE" w:rsidP="00FA09EE">
      <w:pPr>
        <w:pStyle w:val="Heading3"/>
        <w:rPr>
          <w:lang w:val="en-US"/>
        </w:rPr>
      </w:pPr>
      <w:proofErr w:type="spellStart"/>
      <w:r>
        <w:rPr>
          <w:lang w:val="en-US"/>
        </w:rPr>
        <w:t>Nha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sản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xuất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A09EE" w14:paraId="74E26E17" w14:textId="77777777" w:rsidTr="006A0832">
        <w:tc>
          <w:tcPr>
            <w:tcW w:w="758" w:type="dxa"/>
          </w:tcPr>
          <w:p w14:paraId="7C26FCB0" w14:textId="77777777" w:rsidR="00FA09EE" w:rsidRPr="00F44EE4" w:rsidRDefault="00FA09EE" w:rsidP="006A083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EB8E0BF" w14:textId="77777777" w:rsidR="00FA09EE" w:rsidRPr="00F44EE4" w:rsidRDefault="00FA09EE" w:rsidP="006A083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593067C" w14:textId="77777777" w:rsidR="00FA09EE" w:rsidRPr="00363B6E" w:rsidRDefault="00FA09EE" w:rsidP="006A083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46C89B4" w14:textId="77777777" w:rsidR="00FA09EE" w:rsidRPr="00F44EE4" w:rsidRDefault="00FA09EE" w:rsidP="006A083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2EBA33F" w14:textId="77777777" w:rsidR="00FA09EE" w:rsidRPr="00F44EE4" w:rsidRDefault="00FA09EE" w:rsidP="006A083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A09EE" w14:paraId="45BE2AF1" w14:textId="77777777" w:rsidTr="006A0832">
        <w:tc>
          <w:tcPr>
            <w:tcW w:w="758" w:type="dxa"/>
          </w:tcPr>
          <w:p w14:paraId="2DA67021" w14:textId="77777777" w:rsidR="00FA09EE" w:rsidRPr="00605CE8" w:rsidRDefault="00FA09E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5285A8F" w14:textId="77777777" w:rsidR="00FA09EE" w:rsidRPr="00605CE8" w:rsidRDefault="00FA09E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Mã NSX</w:t>
            </w:r>
          </w:p>
        </w:tc>
        <w:tc>
          <w:tcPr>
            <w:tcW w:w="1566" w:type="dxa"/>
          </w:tcPr>
          <w:p w14:paraId="5826FF1B" w14:textId="77777777" w:rsidR="00FA09EE" w:rsidRPr="00363B6E" w:rsidRDefault="00FA09E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B15A2DF" w14:textId="28EAE5BA" w:rsidR="00FA09EE" w:rsidRPr="00605CE8" w:rsidRDefault="009E574D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38162CB7" w14:textId="77777777" w:rsidR="00FA09EE" w:rsidRPr="00605CE8" w:rsidRDefault="00FA09E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Mã </w:t>
            </w:r>
            <w:proofErr w:type="spellStart"/>
            <w:r>
              <w:rPr>
                <w:lang w:val="en-US"/>
              </w:rPr>
              <w:t>nha</w:t>
            </w:r>
            <w:proofErr w:type="spellEnd"/>
            <w:r>
              <w:rPr>
                <w:lang w:val="en-US"/>
              </w:rPr>
              <w:t xml:space="preserve">̀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xuất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đê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nhận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biết</w:t>
            </w:r>
            <w:proofErr w:type="spellEnd"/>
          </w:p>
        </w:tc>
      </w:tr>
      <w:tr w:rsidR="00FA09EE" w14:paraId="5C99F210" w14:textId="77777777" w:rsidTr="006A0832">
        <w:tc>
          <w:tcPr>
            <w:tcW w:w="758" w:type="dxa"/>
          </w:tcPr>
          <w:p w14:paraId="2B823DD0" w14:textId="77777777" w:rsidR="00FA09EE" w:rsidRDefault="00FA09E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E8A1B5F" w14:textId="77777777" w:rsidR="00FA09EE" w:rsidRDefault="00FA09EE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NSX</w:t>
            </w:r>
          </w:p>
        </w:tc>
        <w:tc>
          <w:tcPr>
            <w:tcW w:w="1566" w:type="dxa"/>
          </w:tcPr>
          <w:p w14:paraId="5348D7F0" w14:textId="77777777" w:rsidR="00FA09EE" w:rsidRPr="00363B6E" w:rsidRDefault="00FA09E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C90F685" w14:textId="77777777" w:rsidR="00FA09EE" w:rsidRDefault="00FA09EE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504E081C" w14:textId="77777777" w:rsidR="00FA09EE" w:rsidRDefault="00FA09EE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từng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</w:t>
            </w:r>
            <w:proofErr w:type="spellEnd"/>
            <w:r>
              <w:rPr>
                <w:lang w:val="en-US"/>
              </w:rPr>
              <w:t xml:space="preserve">̀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xuất</w:t>
            </w:r>
            <w:proofErr w:type="spellEnd"/>
          </w:p>
        </w:tc>
      </w:tr>
      <w:tr w:rsidR="00FA09EE" w14:paraId="7691C885" w14:textId="77777777" w:rsidTr="006A0832">
        <w:tc>
          <w:tcPr>
            <w:tcW w:w="758" w:type="dxa"/>
          </w:tcPr>
          <w:p w14:paraId="18E82C20" w14:textId="77777777" w:rsidR="00FA09EE" w:rsidRDefault="00FA09EE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14:paraId="1DF19913" w14:textId="77777777" w:rsidR="00FA09EE" w:rsidRDefault="00FA09EE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566" w:type="dxa"/>
          </w:tcPr>
          <w:p w14:paraId="588A3263" w14:textId="77777777" w:rsidR="00FA09EE" w:rsidRPr="00363B6E" w:rsidRDefault="00FA09EE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48BBDA8E" w14:textId="77777777" w:rsidR="00FA09EE" w:rsidRDefault="00FA09EE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69BC4436" w14:textId="77777777" w:rsidR="00FA09EE" w:rsidRDefault="00FA09EE" w:rsidP="006A0832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495B6BB8" w14:textId="567BCB2A" w:rsidR="00FA09EE" w:rsidRDefault="00FA09EE" w:rsidP="00FA09EE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proofErr w:type="spellStart"/>
      <w:r w:rsidRPr="00605CE8">
        <w:rPr>
          <w:b/>
          <w:lang w:val="en-US"/>
        </w:rPr>
        <w:t>Các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phương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thức</w:t>
      </w:r>
      <w:proofErr w:type="spellEnd"/>
      <w:r w:rsidRPr="00605CE8">
        <w:rPr>
          <w:b/>
          <w:lang w:val="en-US"/>
        </w:rPr>
        <w:t>:</w:t>
      </w:r>
    </w:p>
    <w:p w14:paraId="53403D85" w14:textId="77777777" w:rsidR="00FA09EE" w:rsidRPr="00605CE8" w:rsidRDefault="00FA09EE" w:rsidP="00FA09EE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ThemNSX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nsx</w:t>
      </w:r>
      <w:proofErr w:type="spellEnd"/>
    </w:p>
    <w:p w14:paraId="628502B0" w14:textId="77777777" w:rsidR="00FA09EE" w:rsidRDefault="00FA09EE" w:rsidP="00FA09EE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XoaNSX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09EE">
        <w:rPr>
          <w:lang w:val="en-US"/>
        </w:rPr>
        <w:t>xóa</w:t>
      </w:r>
      <w:proofErr w:type="spellEnd"/>
      <w:r w:rsidRPr="00FA09EE">
        <w:rPr>
          <w:lang w:val="en-US"/>
        </w:rPr>
        <w:t xml:space="preserve"> </w:t>
      </w:r>
      <w:proofErr w:type="spellStart"/>
      <w:r>
        <w:rPr>
          <w:lang w:val="en-US"/>
        </w:rPr>
        <w:t>nsx</w:t>
      </w:r>
      <w:proofErr w:type="spellEnd"/>
    </w:p>
    <w:p w14:paraId="09D3A1EA" w14:textId="0227C101" w:rsidR="009E574D" w:rsidRDefault="00FA09EE" w:rsidP="009E574D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SuaNSX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09EE">
        <w:rPr>
          <w:lang w:val="en-US"/>
        </w:rPr>
        <w:t>sửa</w:t>
      </w:r>
      <w:proofErr w:type="spellEnd"/>
      <w:r w:rsidRPr="00FA09EE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nsx</w:t>
      </w:r>
      <w:proofErr w:type="spellEnd"/>
    </w:p>
    <w:p w14:paraId="33499F92" w14:textId="2DB140ED" w:rsidR="009E574D" w:rsidRDefault="009E574D" w:rsidP="009E574D">
      <w:pPr>
        <w:pStyle w:val="Heading3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E574D" w14:paraId="1F4B3794" w14:textId="77777777" w:rsidTr="006A0832">
        <w:tc>
          <w:tcPr>
            <w:tcW w:w="758" w:type="dxa"/>
          </w:tcPr>
          <w:p w14:paraId="2A7B78DC" w14:textId="77777777" w:rsidR="009E574D" w:rsidRPr="00F44EE4" w:rsidRDefault="009E574D" w:rsidP="006A083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DD85B13" w14:textId="77777777" w:rsidR="009E574D" w:rsidRPr="00F44EE4" w:rsidRDefault="009E574D" w:rsidP="006A083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02AC8DC" w14:textId="77777777" w:rsidR="009E574D" w:rsidRPr="00363B6E" w:rsidRDefault="009E574D" w:rsidP="006A083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14687B6A" w14:textId="77777777" w:rsidR="009E574D" w:rsidRPr="00F44EE4" w:rsidRDefault="009E574D" w:rsidP="006A083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7533CAC" w14:textId="77777777" w:rsidR="009E574D" w:rsidRPr="00F44EE4" w:rsidRDefault="009E574D" w:rsidP="006A083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E574D" w14:paraId="74457F7B" w14:textId="77777777" w:rsidTr="006A0832">
        <w:tc>
          <w:tcPr>
            <w:tcW w:w="758" w:type="dxa"/>
          </w:tcPr>
          <w:p w14:paraId="239FD8DF" w14:textId="77777777" w:rsidR="009E574D" w:rsidRPr="00605CE8" w:rsidRDefault="009E574D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64FAE04" w14:textId="75BB6056" w:rsidR="009E574D" w:rsidRPr="00605CE8" w:rsidRDefault="009E574D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Mã</w:t>
            </w:r>
            <w:r w:rsidR="008D544F">
              <w:rPr>
                <w:lang w:val="en-US"/>
              </w:rPr>
              <w:t xml:space="preserve"> </w:t>
            </w:r>
            <w:proofErr w:type="spellStart"/>
            <w:r w:rsidR="008D544F">
              <w:rPr>
                <w:lang w:val="en-US"/>
              </w:rPr>
              <w:t>sản</w:t>
            </w:r>
            <w:proofErr w:type="spellEnd"/>
            <w:r w:rsidR="008D544F">
              <w:rPr>
                <w:lang w:val="en-US"/>
              </w:rPr>
              <w:t xml:space="preserve"> </w:t>
            </w:r>
            <w:proofErr w:type="spellStart"/>
            <w:r w:rsidR="008D544F">
              <w:rPr>
                <w:lang w:val="en-US"/>
              </w:rPr>
              <w:t>phẩm</w:t>
            </w:r>
            <w:proofErr w:type="spellEnd"/>
          </w:p>
        </w:tc>
        <w:tc>
          <w:tcPr>
            <w:tcW w:w="1566" w:type="dxa"/>
          </w:tcPr>
          <w:p w14:paraId="79D3A278" w14:textId="77777777" w:rsidR="009E574D" w:rsidRPr="00363B6E" w:rsidRDefault="009E574D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70CDFB0" w14:textId="77777777" w:rsidR="009E574D" w:rsidRPr="00605CE8" w:rsidRDefault="009E574D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53EE33C9" w14:textId="59197CA6" w:rsidR="009E574D" w:rsidRPr="00605CE8" w:rsidRDefault="009E574D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Mã </w:t>
            </w:r>
            <w:proofErr w:type="spellStart"/>
            <w:r w:rsidR="008D544F">
              <w:rPr>
                <w:lang w:val="en-US"/>
              </w:rPr>
              <w:t>sản</w:t>
            </w:r>
            <w:proofErr w:type="spellEnd"/>
            <w:r w:rsidR="008D544F">
              <w:rPr>
                <w:lang w:val="en-US"/>
              </w:rPr>
              <w:t xml:space="preserve"> </w:t>
            </w:r>
            <w:proofErr w:type="spellStart"/>
            <w:r w:rsidR="008D544F"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đê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nhận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biết</w:t>
            </w:r>
            <w:proofErr w:type="spellEnd"/>
          </w:p>
        </w:tc>
      </w:tr>
      <w:tr w:rsidR="009E574D" w14:paraId="5B045B53" w14:textId="77777777" w:rsidTr="006A0832">
        <w:tc>
          <w:tcPr>
            <w:tcW w:w="758" w:type="dxa"/>
          </w:tcPr>
          <w:p w14:paraId="29388D3E" w14:textId="77777777" w:rsidR="009E574D" w:rsidRDefault="009E574D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98F4B3A" w14:textId="72C1629D" w:rsidR="009E574D" w:rsidRDefault="009E574D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544F">
              <w:rPr>
                <w:lang w:val="en-US"/>
              </w:rPr>
              <w:t>sản</w:t>
            </w:r>
            <w:proofErr w:type="spellEnd"/>
            <w:r w:rsidR="008D544F">
              <w:rPr>
                <w:lang w:val="en-US"/>
              </w:rPr>
              <w:t xml:space="preserve"> </w:t>
            </w:r>
            <w:proofErr w:type="spellStart"/>
            <w:r w:rsidR="008D544F">
              <w:rPr>
                <w:lang w:val="en-US"/>
              </w:rPr>
              <w:t>phẩm</w:t>
            </w:r>
            <w:proofErr w:type="spellEnd"/>
          </w:p>
        </w:tc>
        <w:tc>
          <w:tcPr>
            <w:tcW w:w="1566" w:type="dxa"/>
          </w:tcPr>
          <w:p w14:paraId="0945E9C2" w14:textId="77777777" w:rsidR="009E574D" w:rsidRPr="00363B6E" w:rsidRDefault="009E574D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A256A5A" w14:textId="77777777" w:rsidR="009E574D" w:rsidRDefault="009E574D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686DE558" w14:textId="47E374C8" w:rsidR="009E574D" w:rsidRDefault="009E574D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A4E1D">
              <w:rPr>
                <w:lang w:val="en-US"/>
              </w:rPr>
              <w:t>của</w:t>
            </w:r>
            <w:proofErr w:type="spellEnd"/>
            <w:r w:rsidR="00AA4E1D">
              <w:rPr>
                <w:lang w:val="en-US"/>
              </w:rPr>
              <w:t xml:space="preserve"> </w:t>
            </w:r>
            <w:proofErr w:type="spellStart"/>
            <w:r w:rsidR="00AA4E1D">
              <w:rPr>
                <w:lang w:val="en-US"/>
              </w:rPr>
              <w:t>sản</w:t>
            </w:r>
            <w:proofErr w:type="spellEnd"/>
            <w:r w:rsidR="00AA4E1D">
              <w:rPr>
                <w:lang w:val="en-US"/>
              </w:rPr>
              <w:t xml:space="preserve"> </w:t>
            </w:r>
            <w:proofErr w:type="spellStart"/>
            <w:r w:rsidR="00AA4E1D">
              <w:rPr>
                <w:lang w:val="en-US"/>
              </w:rPr>
              <w:t>phẩm</w:t>
            </w:r>
            <w:proofErr w:type="spellEnd"/>
          </w:p>
        </w:tc>
      </w:tr>
      <w:tr w:rsidR="009E574D" w14:paraId="29BDB97F" w14:textId="77777777" w:rsidTr="006A0832">
        <w:tc>
          <w:tcPr>
            <w:tcW w:w="758" w:type="dxa"/>
          </w:tcPr>
          <w:p w14:paraId="513070BE" w14:textId="406602B1" w:rsidR="009E574D" w:rsidRDefault="00EB409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4A6210F3" w14:textId="329BD501" w:rsidR="009E574D" w:rsidRDefault="00EB409E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NSX</w:t>
            </w:r>
          </w:p>
        </w:tc>
        <w:tc>
          <w:tcPr>
            <w:tcW w:w="1566" w:type="dxa"/>
          </w:tcPr>
          <w:p w14:paraId="2F3111A5" w14:textId="5A4CD0D3" w:rsidR="009E574D" w:rsidRPr="00363B6E" w:rsidRDefault="00EB409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87EB8D7" w14:textId="77777777" w:rsidR="009E574D" w:rsidRDefault="009E574D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0085D80A" w14:textId="37DFD09E" w:rsidR="009E574D" w:rsidRDefault="00912BCC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NSX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</w:p>
        </w:tc>
      </w:tr>
      <w:tr w:rsidR="00912BCC" w14:paraId="067D72BF" w14:textId="77777777" w:rsidTr="006A0832">
        <w:tc>
          <w:tcPr>
            <w:tcW w:w="758" w:type="dxa"/>
          </w:tcPr>
          <w:p w14:paraId="1F1BB382" w14:textId="15A7AD6E" w:rsidR="00912BCC" w:rsidRDefault="00912BCC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4C24118" w14:textId="0C66FAFA" w:rsidR="00912BCC" w:rsidRDefault="00DB1447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1566" w:type="dxa"/>
          </w:tcPr>
          <w:p w14:paraId="2B47F868" w14:textId="75E0EB6E" w:rsidR="00912BCC" w:rsidRDefault="00DB1447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3117A96" w14:textId="77777777" w:rsidR="00912BCC" w:rsidRDefault="00912BCC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509886F0" w14:textId="068B49AB" w:rsidR="00912BCC" w:rsidRDefault="00DB1447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</w:p>
        </w:tc>
      </w:tr>
      <w:tr w:rsidR="00DB1447" w14:paraId="1082FA49" w14:textId="77777777" w:rsidTr="006A0832">
        <w:tc>
          <w:tcPr>
            <w:tcW w:w="758" w:type="dxa"/>
          </w:tcPr>
          <w:p w14:paraId="682AC553" w14:textId="0BC88A9B" w:rsidR="00DB1447" w:rsidRDefault="00DB1447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4BE0F777" w14:textId="47EDBD39" w:rsidR="00DB1447" w:rsidRDefault="00552406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</w:p>
        </w:tc>
        <w:tc>
          <w:tcPr>
            <w:tcW w:w="1566" w:type="dxa"/>
          </w:tcPr>
          <w:p w14:paraId="108262CE" w14:textId="39020F54" w:rsidR="00DB1447" w:rsidRDefault="00552406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51532C1" w14:textId="77777777" w:rsidR="00DB1447" w:rsidRDefault="00DB1447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4948FF9D" w14:textId="445BEF41" w:rsidR="00DB1447" w:rsidRDefault="00277AE3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Source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277AE3" w14:paraId="3D6234D8" w14:textId="77777777" w:rsidTr="006A0832">
        <w:tc>
          <w:tcPr>
            <w:tcW w:w="758" w:type="dxa"/>
          </w:tcPr>
          <w:p w14:paraId="68594FC4" w14:textId="0F2FEC71" w:rsidR="00277AE3" w:rsidRDefault="00847385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45560166" w14:textId="0477AC01" w:rsidR="00277AE3" w:rsidRDefault="00847385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</w:p>
        </w:tc>
        <w:tc>
          <w:tcPr>
            <w:tcW w:w="1566" w:type="dxa"/>
          </w:tcPr>
          <w:p w14:paraId="0F806ED0" w14:textId="1AECC8FB" w:rsidR="00277AE3" w:rsidRDefault="00847385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D27E359" w14:textId="5C93F7EA" w:rsidR="00277AE3" w:rsidRDefault="00A700B2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</w:p>
        </w:tc>
        <w:tc>
          <w:tcPr>
            <w:tcW w:w="3646" w:type="dxa"/>
          </w:tcPr>
          <w:p w14:paraId="0E49B99B" w14:textId="2C01C1DF" w:rsidR="00277AE3" w:rsidRDefault="00DD434C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DD434C" w14:paraId="125DC995" w14:textId="77777777" w:rsidTr="006A0832">
        <w:tc>
          <w:tcPr>
            <w:tcW w:w="758" w:type="dxa"/>
          </w:tcPr>
          <w:p w14:paraId="39428D46" w14:textId="330B1F90" w:rsidR="00DD434C" w:rsidRDefault="00DD434C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966" w:type="dxa"/>
          </w:tcPr>
          <w:p w14:paraId="49328C86" w14:textId="2520F67D" w:rsidR="00DD434C" w:rsidRDefault="00DD434C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</w:p>
        </w:tc>
        <w:tc>
          <w:tcPr>
            <w:tcW w:w="1566" w:type="dxa"/>
          </w:tcPr>
          <w:p w14:paraId="3345BF35" w14:textId="47314382" w:rsidR="00DD434C" w:rsidRDefault="00DD434C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5C51585" w14:textId="62FEB2BC" w:rsidR="00DD434C" w:rsidRDefault="00DD434C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3646" w:type="dxa"/>
          </w:tcPr>
          <w:p w14:paraId="44D74ACF" w14:textId="2D4DB565" w:rsidR="00DD434C" w:rsidRDefault="006C6CED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</w:tr>
      <w:tr w:rsidR="00352749" w14:paraId="5F02A8DA" w14:textId="77777777" w:rsidTr="006A0832">
        <w:tc>
          <w:tcPr>
            <w:tcW w:w="758" w:type="dxa"/>
          </w:tcPr>
          <w:p w14:paraId="47B68139" w14:textId="041498E1" w:rsidR="00352749" w:rsidRDefault="00352749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3F88515B" w14:textId="19D87393" w:rsidR="00352749" w:rsidRDefault="00352749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</w:p>
        </w:tc>
        <w:tc>
          <w:tcPr>
            <w:tcW w:w="1566" w:type="dxa"/>
          </w:tcPr>
          <w:p w14:paraId="6BA5EE3E" w14:textId="17E46153" w:rsidR="00352749" w:rsidRDefault="00352749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7B1A6B9" w14:textId="77777777" w:rsidR="00352749" w:rsidRDefault="00352749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5555FE1E" w14:textId="5586DAA1" w:rsidR="00352749" w:rsidRDefault="00944337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</w:tbl>
    <w:p w14:paraId="6E820A03" w14:textId="77777777" w:rsidR="009E574D" w:rsidRDefault="009E574D" w:rsidP="009E574D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proofErr w:type="spellStart"/>
      <w:r w:rsidRPr="00605CE8">
        <w:rPr>
          <w:b/>
          <w:lang w:val="en-US"/>
        </w:rPr>
        <w:t>Các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phương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thức</w:t>
      </w:r>
      <w:proofErr w:type="spellEnd"/>
      <w:r w:rsidRPr="00605CE8">
        <w:rPr>
          <w:b/>
          <w:lang w:val="en-US"/>
        </w:rPr>
        <w:t>:</w:t>
      </w:r>
    </w:p>
    <w:p w14:paraId="0DC7085F" w14:textId="6BFE378B" w:rsidR="009E574D" w:rsidRPr="00605CE8" w:rsidRDefault="009E574D" w:rsidP="009E574D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Them</w:t>
      </w:r>
      <w:r w:rsidR="00C544E9">
        <w:rPr>
          <w:b/>
          <w:lang w:val="en-US"/>
        </w:rPr>
        <w:t>SP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="005444FA">
        <w:rPr>
          <w:lang w:val="en-US"/>
        </w:rPr>
        <w:t>sản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phẩm</w:t>
      </w:r>
      <w:proofErr w:type="spellEnd"/>
    </w:p>
    <w:p w14:paraId="2798D657" w14:textId="6963E13D" w:rsidR="009E574D" w:rsidRDefault="009E574D" w:rsidP="009E574D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Xoa</w:t>
      </w:r>
      <w:r w:rsidR="00C544E9">
        <w:rPr>
          <w:b/>
          <w:lang w:val="en-US"/>
        </w:rPr>
        <w:t>SP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09EE">
        <w:rPr>
          <w:lang w:val="en-US"/>
        </w:rPr>
        <w:t>xóa</w:t>
      </w:r>
      <w:proofErr w:type="spellEnd"/>
      <w:r w:rsidRPr="00FA09EE">
        <w:rPr>
          <w:lang w:val="en-US"/>
        </w:rPr>
        <w:t xml:space="preserve"> </w:t>
      </w:r>
      <w:proofErr w:type="spellStart"/>
      <w:r w:rsidR="005444FA">
        <w:rPr>
          <w:lang w:val="en-US"/>
        </w:rPr>
        <w:t>sản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phẩm</w:t>
      </w:r>
      <w:proofErr w:type="spellEnd"/>
    </w:p>
    <w:p w14:paraId="2D63996E" w14:textId="4582A05F" w:rsidR="009E574D" w:rsidRDefault="009E574D" w:rsidP="009E574D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Sua</w:t>
      </w:r>
      <w:r w:rsidR="00C544E9">
        <w:rPr>
          <w:b/>
          <w:lang w:val="en-US"/>
        </w:rPr>
        <w:t>SP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09EE">
        <w:rPr>
          <w:lang w:val="en-US"/>
        </w:rPr>
        <w:t>sửa</w:t>
      </w:r>
      <w:proofErr w:type="spellEnd"/>
      <w:r w:rsidRPr="00FA09EE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 w:rsidR="005444FA">
        <w:rPr>
          <w:lang w:val="en-US"/>
        </w:rPr>
        <w:t>sản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phẩm</w:t>
      </w:r>
      <w:proofErr w:type="spellEnd"/>
    </w:p>
    <w:p w14:paraId="251D94FF" w14:textId="0692B145" w:rsidR="00810033" w:rsidRDefault="00810033" w:rsidP="00810033">
      <w:pPr>
        <w:pStyle w:val="Heading3"/>
        <w:rPr>
          <w:lang w:val="en-US"/>
        </w:rPr>
      </w:pP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10033" w14:paraId="0CED06BA" w14:textId="77777777" w:rsidTr="006A0832">
        <w:tc>
          <w:tcPr>
            <w:tcW w:w="758" w:type="dxa"/>
          </w:tcPr>
          <w:p w14:paraId="7AE9CC15" w14:textId="77777777" w:rsidR="00810033" w:rsidRPr="00F44EE4" w:rsidRDefault="00810033" w:rsidP="006A083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6472C79" w14:textId="77777777" w:rsidR="00810033" w:rsidRPr="00F44EE4" w:rsidRDefault="00810033" w:rsidP="006A083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3821F0F" w14:textId="77777777" w:rsidR="00810033" w:rsidRPr="00363B6E" w:rsidRDefault="00810033" w:rsidP="006A083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51EE5B17" w14:textId="77777777" w:rsidR="00810033" w:rsidRPr="00F44EE4" w:rsidRDefault="00810033" w:rsidP="006A083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02956A0" w14:textId="77777777" w:rsidR="00810033" w:rsidRPr="00F44EE4" w:rsidRDefault="00810033" w:rsidP="006A083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10033" w14:paraId="1C093267" w14:textId="77777777" w:rsidTr="006A0832">
        <w:tc>
          <w:tcPr>
            <w:tcW w:w="758" w:type="dxa"/>
          </w:tcPr>
          <w:p w14:paraId="7C27D5CC" w14:textId="77777777" w:rsidR="00810033" w:rsidRPr="00605CE8" w:rsidRDefault="00810033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F41F736" w14:textId="389B4F2A" w:rsidR="00810033" w:rsidRPr="00605CE8" w:rsidRDefault="002E3536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1566" w:type="dxa"/>
          </w:tcPr>
          <w:p w14:paraId="40B58F16" w14:textId="77777777" w:rsidR="00810033" w:rsidRPr="00363B6E" w:rsidRDefault="00810033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03F08E0" w14:textId="593DFA20" w:rsidR="00810033" w:rsidRPr="00605CE8" w:rsidRDefault="00810033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5D443098" w14:textId="33729CEC" w:rsidR="00810033" w:rsidRPr="00605CE8" w:rsidRDefault="00DF22E5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</w:p>
        </w:tc>
      </w:tr>
    </w:tbl>
    <w:p w14:paraId="7BCE3DBC" w14:textId="77777777" w:rsidR="00810033" w:rsidRDefault="00810033" w:rsidP="00810033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proofErr w:type="spellStart"/>
      <w:r w:rsidRPr="00605CE8">
        <w:rPr>
          <w:b/>
          <w:lang w:val="en-US"/>
        </w:rPr>
        <w:t>Các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phương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thức</w:t>
      </w:r>
      <w:proofErr w:type="spellEnd"/>
      <w:r w:rsidRPr="00605CE8">
        <w:rPr>
          <w:b/>
          <w:lang w:val="en-US"/>
        </w:rPr>
        <w:t>:</w:t>
      </w:r>
    </w:p>
    <w:p w14:paraId="32234F22" w14:textId="19C76E41" w:rsidR="00810033" w:rsidRPr="00605CE8" w:rsidRDefault="00810033" w:rsidP="00810033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Them</w:t>
      </w:r>
      <w:r w:rsidR="00070C76">
        <w:rPr>
          <w:b/>
          <w:lang w:val="en-US"/>
        </w:rPr>
        <w:t>SP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="005444FA">
        <w:rPr>
          <w:lang w:val="en-US"/>
        </w:rPr>
        <w:t>sản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phẩm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vào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giỏ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hàng</w:t>
      </w:r>
      <w:proofErr w:type="spellEnd"/>
    </w:p>
    <w:p w14:paraId="0F9F8C51" w14:textId="6C5670A4" w:rsidR="00810033" w:rsidRDefault="00810033" w:rsidP="00810033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Xoa</w:t>
      </w:r>
      <w:r w:rsidR="005444FA">
        <w:rPr>
          <w:b/>
          <w:lang w:val="en-US"/>
        </w:rPr>
        <w:t>SP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09EE">
        <w:rPr>
          <w:lang w:val="en-US"/>
        </w:rPr>
        <w:t>xóa</w:t>
      </w:r>
      <w:proofErr w:type="spellEnd"/>
      <w:r w:rsidRPr="00FA09EE">
        <w:rPr>
          <w:lang w:val="en-US"/>
        </w:rPr>
        <w:t xml:space="preserve"> </w:t>
      </w:r>
      <w:proofErr w:type="spellStart"/>
      <w:r w:rsidR="005444FA">
        <w:rPr>
          <w:lang w:val="en-US"/>
        </w:rPr>
        <w:t>sản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phẩm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khỏi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giỏ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hàng</w:t>
      </w:r>
      <w:proofErr w:type="spellEnd"/>
    </w:p>
    <w:p w14:paraId="76D6C568" w14:textId="47B1252B" w:rsidR="00810033" w:rsidRDefault="00810033" w:rsidP="00810033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Sua</w:t>
      </w:r>
      <w:r w:rsidR="005444FA">
        <w:rPr>
          <w:b/>
          <w:lang w:val="en-US"/>
        </w:rPr>
        <w:t>SP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="005444FA">
        <w:rPr>
          <w:lang w:val="en-US"/>
        </w:rPr>
        <w:t>sửa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sản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phẩm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trong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giỏ</w:t>
      </w:r>
      <w:proofErr w:type="spellEnd"/>
      <w:r w:rsidR="005444FA">
        <w:rPr>
          <w:lang w:val="en-US"/>
        </w:rPr>
        <w:t xml:space="preserve"> </w:t>
      </w:r>
      <w:proofErr w:type="spellStart"/>
      <w:r w:rsidR="005444FA">
        <w:rPr>
          <w:lang w:val="en-US"/>
        </w:rPr>
        <w:t>hàng</w:t>
      </w:r>
      <w:proofErr w:type="spellEnd"/>
    </w:p>
    <w:p w14:paraId="0A374FEC" w14:textId="2E9ED40A" w:rsidR="005F2FDE" w:rsidRDefault="005F2FDE" w:rsidP="005F2FDE">
      <w:pPr>
        <w:pStyle w:val="Heading3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F2FDE" w14:paraId="3737FBBA" w14:textId="77777777" w:rsidTr="006A0832">
        <w:tc>
          <w:tcPr>
            <w:tcW w:w="758" w:type="dxa"/>
          </w:tcPr>
          <w:p w14:paraId="0701D513" w14:textId="77777777" w:rsidR="005F2FDE" w:rsidRPr="00F44EE4" w:rsidRDefault="005F2FDE" w:rsidP="006A083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C57E030" w14:textId="77777777" w:rsidR="005F2FDE" w:rsidRPr="00F44EE4" w:rsidRDefault="005F2FDE" w:rsidP="006A083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2408AAD" w14:textId="77777777" w:rsidR="005F2FDE" w:rsidRPr="00363B6E" w:rsidRDefault="005F2FDE" w:rsidP="006A083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114BE6E" w14:textId="77777777" w:rsidR="005F2FDE" w:rsidRPr="00F44EE4" w:rsidRDefault="005F2FDE" w:rsidP="006A083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3DA428E" w14:textId="77777777" w:rsidR="005F2FDE" w:rsidRPr="00F44EE4" w:rsidRDefault="005F2FDE" w:rsidP="006A083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F2FDE" w14:paraId="56607553" w14:textId="77777777" w:rsidTr="006A0832">
        <w:tc>
          <w:tcPr>
            <w:tcW w:w="758" w:type="dxa"/>
          </w:tcPr>
          <w:p w14:paraId="79C0D37B" w14:textId="77777777" w:rsidR="005F2FDE" w:rsidRPr="00605CE8" w:rsidRDefault="005F2FD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57E21F2" w14:textId="194811A8" w:rsidR="005F2FDE" w:rsidRPr="00605CE8" w:rsidRDefault="00085060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1566" w:type="dxa"/>
          </w:tcPr>
          <w:p w14:paraId="02E94252" w14:textId="77777777" w:rsidR="005F2FDE" w:rsidRPr="00363B6E" w:rsidRDefault="005F2FD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9A1EB93" w14:textId="7CDA1F69" w:rsidR="005F2FDE" w:rsidRPr="00605CE8" w:rsidRDefault="005F2FDE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63D7518D" w14:textId="62E59692" w:rsidR="005F2FDE" w:rsidRPr="00605CE8" w:rsidRDefault="00085060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5F2FDE" w14:paraId="59730D25" w14:textId="77777777" w:rsidTr="006A0832">
        <w:tc>
          <w:tcPr>
            <w:tcW w:w="758" w:type="dxa"/>
          </w:tcPr>
          <w:p w14:paraId="4D81C898" w14:textId="77777777" w:rsidR="005F2FDE" w:rsidRDefault="005F2FD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6F94816" w14:textId="41203A1A" w:rsidR="005F2FDE" w:rsidRDefault="00085060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  <w:tc>
          <w:tcPr>
            <w:tcW w:w="1566" w:type="dxa"/>
          </w:tcPr>
          <w:p w14:paraId="244F37CE" w14:textId="77777777" w:rsidR="005F2FDE" w:rsidRPr="00363B6E" w:rsidRDefault="005F2FD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E1C9C13" w14:textId="77777777" w:rsidR="005F2FDE" w:rsidRDefault="005F2FDE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7A9C4E41" w14:textId="3A9596EF" w:rsidR="005F2FDE" w:rsidRDefault="005E58C8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</w:t>
            </w:r>
            <w:r w:rsidR="00C70937">
              <w:rPr>
                <w:lang w:val="en-US"/>
              </w:rPr>
              <w:t>àng</w:t>
            </w:r>
            <w:proofErr w:type="spellEnd"/>
          </w:p>
        </w:tc>
      </w:tr>
      <w:tr w:rsidR="005F2FDE" w14:paraId="06547FBA" w14:textId="77777777" w:rsidTr="006A0832">
        <w:tc>
          <w:tcPr>
            <w:tcW w:w="758" w:type="dxa"/>
          </w:tcPr>
          <w:p w14:paraId="2DCC3642" w14:textId="21AEBC81" w:rsidR="005F2FDE" w:rsidRDefault="00F6593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0E4A5872" w14:textId="2E9BFF5F" w:rsidR="005F2FDE" w:rsidRDefault="00F6593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SĐT</w:t>
            </w:r>
          </w:p>
        </w:tc>
        <w:tc>
          <w:tcPr>
            <w:tcW w:w="1566" w:type="dxa"/>
          </w:tcPr>
          <w:p w14:paraId="552FD86B" w14:textId="0364A2B8" w:rsidR="005F2FDE" w:rsidRPr="00363B6E" w:rsidRDefault="00F6593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78E53E5" w14:textId="77777777" w:rsidR="005F2FDE" w:rsidRDefault="005F2FDE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1A35358F" w14:textId="50DE099D" w:rsidR="005F2FDE" w:rsidRDefault="00F6593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SĐT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lạc</w:t>
            </w:r>
            <w:proofErr w:type="spellEnd"/>
          </w:p>
        </w:tc>
      </w:tr>
      <w:tr w:rsidR="00F6593F" w14:paraId="44D704D4" w14:textId="77777777" w:rsidTr="006A0832">
        <w:tc>
          <w:tcPr>
            <w:tcW w:w="758" w:type="dxa"/>
          </w:tcPr>
          <w:p w14:paraId="1050542C" w14:textId="2C772F12" w:rsidR="00F6593F" w:rsidRDefault="001A4F6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74B9E4F6" w14:textId="54103308" w:rsidR="00F6593F" w:rsidRDefault="001A4F6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1A91AE6D" w14:textId="28D9E02F" w:rsidR="00F6593F" w:rsidRDefault="001A4F6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1DD4537" w14:textId="77777777" w:rsidR="00F6593F" w:rsidRDefault="00F6593F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00B542F9" w14:textId="4DFD83A2" w:rsidR="00F6593F" w:rsidRDefault="001A4F6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14:paraId="577537B2" w14:textId="2608B544" w:rsidR="00605CE8" w:rsidRDefault="00605CE8" w:rsidP="00605CE8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14:paraId="3079A771" w14:textId="167D60D5" w:rsidR="00E8669A" w:rsidRDefault="00E8669A" w:rsidP="00E8669A">
      <w:pPr>
        <w:pStyle w:val="Heading3"/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8669A" w14:paraId="358CC430" w14:textId="77777777" w:rsidTr="006A0832">
        <w:tc>
          <w:tcPr>
            <w:tcW w:w="758" w:type="dxa"/>
          </w:tcPr>
          <w:p w14:paraId="46195EFC" w14:textId="77777777" w:rsidR="00E8669A" w:rsidRPr="00F44EE4" w:rsidRDefault="00E8669A" w:rsidP="006A083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65DC795" w14:textId="77777777" w:rsidR="00E8669A" w:rsidRPr="00F44EE4" w:rsidRDefault="00E8669A" w:rsidP="006A083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6BE7764" w14:textId="77777777" w:rsidR="00E8669A" w:rsidRPr="00363B6E" w:rsidRDefault="00E8669A" w:rsidP="006A083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33F7367C" w14:textId="77777777" w:rsidR="00E8669A" w:rsidRPr="00F44EE4" w:rsidRDefault="00E8669A" w:rsidP="006A083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DF1EFE4" w14:textId="77777777" w:rsidR="00E8669A" w:rsidRPr="00F44EE4" w:rsidRDefault="00E8669A" w:rsidP="006A083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8669A" w14:paraId="27DF2FFE" w14:textId="77777777" w:rsidTr="006A0832">
        <w:tc>
          <w:tcPr>
            <w:tcW w:w="758" w:type="dxa"/>
          </w:tcPr>
          <w:p w14:paraId="744F2E6A" w14:textId="77777777" w:rsidR="00E8669A" w:rsidRPr="00605CE8" w:rsidRDefault="00E8669A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CB49591" w14:textId="00C9C14B" w:rsidR="00E8669A" w:rsidRPr="00605CE8" w:rsidRDefault="001F3481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566" w:type="dxa"/>
          </w:tcPr>
          <w:p w14:paraId="56DA954B" w14:textId="77777777" w:rsidR="00E8669A" w:rsidRPr="00363B6E" w:rsidRDefault="00E8669A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A9E523D" w14:textId="77777777" w:rsidR="00E8669A" w:rsidRPr="00605CE8" w:rsidRDefault="00E8669A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46C5A887" w14:textId="1BD5202B" w:rsidR="00E8669A" w:rsidRPr="00605CE8" w:rsidRDefault="00E8669A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Mã </w:t>
            </w:r>
            <w:proofErr w:type="spellStart"/>
            <w:r w:rsidR="001F3481">
              <w:rPr>
                <w:lang w:val="en-US"/>
              </w:rPr>
              <w:t>đơn</w:t>
            </w:r>
            <w:proofErr w:type="spellEnd"/>
            <w:r w:rsidR="001F3481">
              <w:rPr>
                <w:lang w:val="en-US"/>
              </w:rPr>
              <w:t xml:space="preserve"> </w:t>
            </w:r>
            <w:proofErr w:type="spellStart"/>
            <w:r w:rsidR="001F3481">
              <w:rPr>
                <w:lang w:val="en-US"/>
              </w:rPr>
              <w:t>hàng</w:t>
            </w:r>
            <w:proofErr w:type="spellEnd"/>
            <w:r w:rsidR="001F3481">
              <w:rPr>
                <w:lang w:val="en-US"/>
              </w:rPr>
              <w:t xml:space="preserve"> </w:t>
            </w:r>
            <w:proofErr w:type="spellStart"/>
            <w:r w:rsidR="001F3481">
              <w:rPr>
                <w:lang w:val="en-US"/>
              </w:rPr>
              <w:t>dùng</w:t>
            </w:r>
            <w:proofErr w:type="spellEnd"/>
            <w:r w:rsidR="001F3481">
              <w:rPr>
                <w:lang w:val="en-US"/>
              </w:rPr>
              <w:t xml:space="preserve"> </w:t>
            </w:r>
            <w:proofErr w:type="spellStart"/>
            <w:r w:rsidR="001F3481">
              <w:rPr>
                <w:lang w:val="en-US"/>
              </w:rPr>
              <w:t>để</w:t>
            </w:r>
            <w:proofErr w:type="spellEnd"/>
            <w:r w:rsidR="001F3481">
              <w:rPr>
                <w:lang w:val="en-US"/>
              </w:rPr>
              <w:t xml:space="preserve"> </w:t>
            </w:r>
            <w:proofErr w:type="spellStart"/>
            <w:r w:rsidR="001F3481">
              <w:rPr>
                <w:lang w:val="en-US"/>
              </w:rPr>
              <w:t>phân</w:t>
            </w:r>
            <w:proofErr w:type="spellEnd"/>
            <w:r w:rsidR="001F3481">
              <w:rPr>
                <w:lang w:val="en-US"/>
              </w:rPr>
              <w:t xml:space="preserve"> </w:t>
            </w:r>
            <w:proofErr w:type="spellStart"/>
            <w:r w:rsidR="001F3481">
              <w:rPr>
                <w:lang w:val="en-US"/>
              </w:rPr>
              <w:t>biệt</w:t>
            </w:r>
            <w:proofErr w:type="spellEnd"/>
          </w:p>
        </w:tc>
      </w:tr>
      <w:tr w:rsidR="00E8669A" w14:paraId="0B29E1B5" w14:textId="77777777" w:rsidTr="006A0832">
        <w:tc>
          <w:tcPr>
            <w:tcW w:w="758" w:type="dxa"/>
          </w:tcPr>
          <w:p w14:paraId="3840DACC" w14:textId="77777777" w:rsidR="00E8669A" w:rsidRDefault="00E8669A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B168E71" w14:textId="33A90602" w:rsidR="00E8669A" w:rsidRDefault="00BB0DD8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566" w:type="dxa"/>
          </w:tcPr>
          <w:p w14:paraId="1B633FB9" w14:textId="77777777" w:rsidR="00E8669A" w:rsidRPr="00363B6E" w:rsidRDefault="00E8669A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990584D" w14:textId="77777777" w:rsidR="00E8669A" w:rsidRDefault="00E8669A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41984F60" w14:textId="66D585C6" w:rsidR="00E8669A" w:rsidRDefault="00C0500B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 w:rsidR="000E5FAA">
              <w:rPr>
                <w:lang w:val="en-US"/>
              </w:rPr>
              <w:t xml:space="preserve"> </w:t>
            </w:r>
            <w:proofErr w:type="spellStart"/>
            <w:r w:rsidR="000E5FAA">
              <w:rPr>
                <w:lang w:val="en-US"/>
              </w:rPr>
              <w:t>của</w:t>
            </w:r>
            <w:proofErr w:type="spellEnd"/>
            <w:r w:rsidR="000E5FAA">
              <w:rPr>
                <w:lang w:val="en-US"/>
              </w:rPr>
              <w:t xml:space="preserve"> </w:t>
            </w:r>
            <w:proofErr w:type="spellStart"/>
            <w:r w:rsidR="000E5FAA">
              <w:rPr>
                <w:lang w:val="en-US"/>
              </w:rPr>
              <w:t>đơn</w:t>
            </w:r>
            <w:proofErr w:type="spellEnd"/>
            <w:r w:rsidR="000E5FAA">
              <w:rPr>
                <w:lang w:val="en-US"/>
              </w:rPr>
              <w:t xml:space="preserve"> </w:t>
            </w:r>
            <w:proofErr w:type="spellStart"/>
            <w:r w:rsidR="000E5FAA">
              <w:rPr>
                <w:lang w:val="en-US"/>
              </w:rPr>
              <w:t>hàng</w:t>
            </w:r>
            <w:proofErr w:type="spellEnd"/>
          </w:p>
        </w:tc>
      </w:tr>
      <w:tr w:rsidR="00E8669A" w14:paraId="39E12E20" w14:textId="77777777" w:rsidTr="006A0832">
        <w:tc>
          <w:tcPr>
            <w:tcW w:w="758" w:type="dxa"/>
          </w:tcPr>
          <w:p w14:paraId="60C48956" w14:textId="7E05AA8C" w:rsidR="00E8669A" w:rsidRDefault="00C0500B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966" w:type="dxa"/>
          </w:tcPr>
          <w:p w14:paraId="6ED58500" w14:textId="208B8446" w:rsidR="00E8669A" w:rsidRDefault="00C0500B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  <w:tc>
          <w:tcPr>
            <w:tcW w:w="1566" w:type="dxa"/>
          </w:tcPr>
          <w:p w14:paraId="105C4C43" w14:textId="685A38C6" w:rsidR="00E8669A" w:rsidRPr="00363B6E" w:rsidRDefault="00BE4217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FE6522C" w14:textId="7ADAFD93" w:rsidR="00E8669A" w:rsidRDefault="008D28A0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Ship COD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r w:rsidR="00393B81">
              <w:rPr>
                <w:lang w:val="en-US"/>
              </w:rPr>
              <w:t>Online</w:t>
            </w:r>
          </w:p>
        </w:tc>
        <w:tc>
          <w:tcPr>
            <w:tcW w:w="3646" w:type="dxa"/>
          </w:tcPr>
          <w:p w14:paraId="01EB45CB" w14:textId="25DDD0F4" w:rsidR="00E8669A" w:rsidRDefault="004B74A8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6A720C" w14:paraId="33B98379" w14:textId="77777777" w:rsidTr="006A0832">
        <w:tc>
          <w:tcPr>
            <w:tcW w:w="758" w:type="dxa"/>
          </w:tcPr>
          <w:p w14:paraId="1DE12B2F" w14:textId="6EF592F2" w:rsidR="006A720C" w:rsidRDefault="006A720C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6242760D" w14:textId="534793EC" w:rsidR="006A720C" w:rsidRDefault="006A720C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566" w:type="dxa"/>
          </w:tcPr>
          <w:p w14:paraId="2AB7B19B" w14:textId="7BE0EB5A" w:rsidR="006A720C" w:rsidRDefault="000D0BE6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4255BD3" w14:textId="77777777" w:rsidR="006A720C" w:rsidRDefault="006A720C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0840A9AA" w14:textId="1C7CF2A0" w:rsidR="006A720C" w:rsidRDefault="007D285C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AA683B" w14:paraId="25EF1EE4" w14:textId="77777777" w:rsidTr="006A0832">
        <w:tc>
          <w:tcPr>
            <w:tcW w:w="758" w:type="dxa"/>
          </w:tcPr>
          <w:p w14:paraId="26F5EF77" w14:textId="6180D34A" w:rsidR="00AA683B" w:rsidRDefault="00AA683B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43F07A47" w14:textId="08BBB2AE" w:rsidR="00AA683B" w:rsidRDefault="00AA683B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566" w:type="dxa"/>
          </w:tcPr>
          <w:p w14:paraId="7B8FCBA8" w14:textId="7748DADE" w:rsidR="00AA683B" w:rsidRDefault="00AA683B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684F260" w14:textId="77777777" w:rsidR="00AA683B" w:rsidRDefault="00AA683B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455340F0" w14:textId="77777777" w:rsidR="00AA683B" w:rsidRDefault="00AA683B" w:rsidP="006A083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D050AD" w14:paraId="7A2F8673" w14:textId="77777777" w:rsidTr="006A0832">
        <w:tc>
          <w:tcPr>
            <w:tcW w:w="758" w:type="dxa"/>
          </w:tcPr>
          <w:p w14:paraId="25BEFA00" w14:textId="0C45F17A" w:rsidR="00D050AD" w:rsidRDefault="00D050AD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2A89882D" w14:textId="0E50AA94" w:rsidR="00D050AD" w:rsidRDefault="00D050AD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1566" w:type="dxa"/>
          </w:tcPr>
          <w:p w14:paraId="7939E655" w14:textId="5C67A245" w:rsidR="00D050AD" w:rsidRDefault="00D050AD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D464FBA" w14:textId="77777777" w:rsidR="00D050AD" w:rsidRDefault="00D050AD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4D6D6E5B" w14:textId="4344E462" w:rsidR="00D050AD" w:rsidRDefault="00793726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 w:rsidR="005E0B11">
              <w:rPr>
                <w:lang w:val="en-US"/>
              </w:rPr>
              <w:t xml:space="preserve"> </w:t>
            </w:r>
            <w:proofErr w:type="spellStart"/>
            <w:r w:rsidR="005E0B11">
              <w:rPr>
                <w:lang w:val="en-US"/>
              </w:rPr>
              <w:t>chứa</w:t>
            </w:r>
            <w:proofErr w:type="spellEnd"/>
            <w:r w:rsidR="005E0B11">
              <w:rPr>
                <w:lang w:val="en-US"/>
              </w:rPr>
              <w:t xml:space="preserve"> </w:t>
            </w:r>
            <w:proofErr w:type="spellStart"/>
            <w:r w:rsidR="005E0B11">
              <w:rPr>
                <w:lang w:val="en-US"/>
              </w:rPr>
              <w:t>các</w:t>
            </w:r>
            <w:proofErr w:type="spellEnd"/>
            <w:r w:rsidR="005E0B11">
              <w:rPr>
                <w:lang w:val="en-US"/>
              </w:rPr>
              <w:t xml:space="preserve"> </w:t>
            </w:r>
            <w:proofErr w:type="spellStart"/>
            <w:r w:rsidR="005E0B11">
              <w:rPr>
                <w:lang w:val="en-US"/>
              </w:rPr>
              <w:t>đối</w:t>
            </w:r>
            <w:proofErr w:type="spellEnd"/>
            <w:r w:rsidR="005E0B11">
              <w:rPr>
                <w:lang w:val="en-US"/>
              </w:rPr>
              <w:t xml:space="preserve"> </w:t>
            </w:r>
            <w:proofErr w:type="spellStart"/>
            <w:r w:rsidR="005E0B11"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</w:tr>
    </w:tbl>
    <w:p w14:paraId="0EB35001" w14:textId="77777777" w:rsidR="00E8669A" w:rsidRDefault="00E8669A" w:rsidP="00E8669A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proofErr w:type="spellStart"/>
      <w:r w:rsidRPr="00605CE8">
        <w:rPr>
          <w:b/>
          <w:lang w:val="en-US"/>
        </w:rPr>
        <w:t>Các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phương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thức</w:t>
      </w:r>
      <w:proofErr w:type="spellEnd"/>
      <w:r w:rsidRPr="00605CE8">
        <w:rPr>
          <w:b/>
          <w:lang w:val="en-US"/>
        </w:rPr>
        <w:t>:</w:t>
      </w:r>
    </w:p>
    <w:p w14:paraId="101100B2" w14:textId="79C2E3E0" w:rsidR="00E8669A" w:rsidRPr="00605CE8" w:rsidRDefault="00E8669A" w:rsidP="00E8669A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Them</w:t>
      </w:r>
      <w:r w:rsidR="00CC5F06">
        <w:rPr>
          <w:b/>
          <w:lang w:val="en-US"/>
        </w:rPr>
        <w:t>Don</w:t>
      </w:r>
      <w:proofErr w:type="spellEnd"/>
      <w:r w:rsidR="00CC5F06">
        <w:rPr>
          <w:b/>
          <w:lang w:val="en-US"/>
        </w:rPr>
        <w:t xml:space="preserve"> </w:t>
      </w:r>
      <w:r>
        <w:rPr>
          <w:b/>
          <w:lang w:val="en-US"/>
        </w:rPr>
        <w:t xml:space="preserve">():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="006D5897">
        <w:rPr>
          <w:lang w:val="en-US"/>
        </w:rPr>
        <w:t>đơn</w:t>
      </w:r>
      <w:proofErr w:type="spellEnd"/>
      <w:r w:rsidR="006D5897">
        <w:rPr>
          <w:lang w:val="en-US"/>
        </w:rPr>
        <w:t xml:space="preserve"> </w:t>
      </w:r>
      <w:proofErr w:type="spellStart"/>
      <w:r w:rsidR="006D5897">
        <w:rPr>
          <w:lang w:val="en-US"/>
        </w:rPr>
        <w:t>hàng</w:t>
      </w:r>
      <w:proofErr w:type="spellEnd"/>
    </w:p>
    <w:p w14:paraId="77546754" w14:textId="00867382" w:rsidR="00E8669A" w:rsidRDefault="00E8669A" w:rsidP="00E8669A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Xoa</w:t>
      </w:r>
      <w:r w:rsidR="00CC5F06">
        <w:rPr>
          <w:b/>
          <w:lang w:val="en-US"/>
        </w:rPr>
        <w:t>Don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09EE">
        <w:rPr>
          <w:lang w:val="en-US"/>
        </w:rPr>
        <w:t>xóa</w:t>
      </w:r>
      <w:proofErr w:type="spellEnd"/>
      <w:r w:rsidRPr="00FA09EE">
        <w:rPr>
          <w:lang w:val="en-US"/>
        </w:rPr>
        <w:t xml:space="preserve"> </w:t>
      </w:r>
      <w:proofErr w:type="spellStart"/>
      <w:r w:rsidR="006D5897">
        <w:rPr>
          <w:lang w:val="en-US"/>
        </w:rPr>
        <w:t>đơn</w:t>
      </w:r>
      <w:proofErr w:type="spellEnd"/>
      <w:r w:rsidR="006D5897">
        <w:rPr>
          <w:lang w:val="en-US"/>
        </w:rPr>
        <w:t xml:space="preserve"> </w:t>
      </w:r>
      <w:proofErr w:type="spellStart"/>
      <w:r w:rsidR="006D5897">
        <w:rPr>
          <w:lang w:val="en-US"/>
        </w:rPr>
        <w:t>hàng</w:t>
      </w:r>
      <w:proofErr w:type="spellEnd"/>
    </w:p>
    <w:p w14:paraId="6977DE9C" w14:textId="72A4C954" w:rsidR="00FD1AAF" w:rsidRDefault="00E8669A" w:rsidP="00FD1AAF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Sua</w:t>
      </w:r>
      <w:r w:rsidR="00CC5F06">
        <w:rPr>
          <w:b/>
          <w:lang w:val="en-US"/>
        </w:rPr>
        <w:t>Don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09EE">
        <w:rPr>
          <w:lang w:val="en-US"/>
        </w:rPr>
        <w:t>sửa</w:t>
      </w:r>
      <w:proofErr w:type="spellEnd"/>
      <w:r w:rsidRPr="00FA09EE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 w:rsidR="006D5897">
        <w:rPr>
          <w:lang w:val="en-US"/>
        </w:rPr>
        <w:t>đơn</w:t>
      </w:r>
      <w:proofErr w:type="spellEnd"/>
      <w:r w:rsidR="006D5897">
        <w:rPr>
          <w:lang w:val="en-US"/>
        </w:rPr>
        <w:t xml:space="preserve"> </w:t>
      </w:r>
      <w:proofErr w:type="spellStart"/>
      <w:r w:rsidR="006D5897">
        <w:rPr>
          <w:lang w:val="en-US"/>
        </w:rPr>
        <w:t>hàng</w:t>
      </w:r>
      <w:proofErr w:type="spellEnd"/>
    </w:p>
    <w:p w14:paraId="36CC8697" w14:textId="382BE30C" w:rsidR="00FD1AAF" w:rsidRPr="00FD1AAF" w:rsidRDefault="00FD1AAF" w:rsidP="00FD1AAF">
      <w:pPr>
        <w:pStyle w:val="BodyText"/>
        <w:keepLines w:val="0"/>
        <w:widowControl/>
        <w:spacing w:before="120"/>
        <w:ind w:left="720"/>
        <w:jc w:val="both"/>
        <w:rPr>
          <w:b/>
          <w:lang w:val="en-US"/>
        </w:rPr>
      </w:pPr>
    </w:p>
    <w:p w14:paraId="76246F48" w14:textId="551B7496" w:rsidR="00FD1AAF" w:rsidRDefault="00FD1AAF" w:rsidP="00FD1AAF">
      <w:pPr>
        <w:pStyle w:val="Heading3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D1AAF" w14:paraId="473D829B" w14:textId="77777777" w:rsidTr="006A0832">
        <w:tc>
          <w:tcPr>
            <w:tcW w:w="758" w:type="dxa"/>
          </w:tcPr>
          <w:p w14:paraId="6ECE01DB" w14:textId="77777777" w:rsidR="00FD1AAF" w:rsidRPr="00F44EE4" w:rsidRDefault="00FD1AAF" w:rsidP="006A083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02A338E" w14:textId="77777777" w:rsidR="00FD1AAF" w:rsidRPr="00F44EE4" w:rsidRDefault="00FD1AAF" w:rsidP="006A083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E08B850" w14:textId="77777777" w:rsidR="00FD1AAF" w:rsidRPr="00363B6E" w:rsidRDefault="00FD1AAF" w:rsidP="006A083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F9393ED" w14:textId="77777777" w:rsidR="00FD1AAF" w:rsidRPr="00F44EE4" w:rsidRDefault="00FD1AAF" w:rsidP="006A083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B9ED425" w14:textId="77777777" w:rsidR="00FD1AAF" w:rsidRPr="00F44EE4" w:rsidRDefault="00FD1AAF" w:rsidP="006A083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D1AAF" w14:paraId="6290C763" w14:textId="77777777" w:rsidTr="006A0832">
        <w:tc>
          <w:tcPr>
            <w:tcW w:w="758" w:type="dxa"/>
          </w:tcPr>
          <w:p w14:paraId="1DC85531" w14:textId="77777777" w:rsidR="00FD1AAF" w:rsidRPr="00605CE8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9790D52" w14:textId="77777777" w:rsidR="00FD1AAF" w:rsidRPr="00605CE8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Mã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1566" w:type="dxa"/>
          </w:tcPr>
          <w:p w14:paraId="2400D86F" w14:textId="77777777" w:rsidR="00FD1AAF" w:rsidRPr="00363B6E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F7BE567" w14:textId="76E4AC8C" w:rsidR="00FD1AAF" w:rsidRPr="00605CE8" w:rsidRDefault="00FD1AAF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5F1C7A68" w14:textId="77777777" w:rsidR="00FD1AAF" w:rsidRPr="00605CE8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Mã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đê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nhận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biết</w:t>
            </w:r>
            <w:proofErr w:type="spellEnd"/>
          </w:p>
        </w:tc>
      </w:tr>
      <w:tr w:rsidR="00FD1AAF" w14:paraId="3A1FECAB" w14:textId="77777777" w:rsidTr="006A0832">
        <w:tc>
          <w:tcPr>
            <w:tcW w:w="758" w:type="dxa"/>
          </w:tcPr>
          <w:p w14:paraId="673E1879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43DCF4B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1566" w:type="dxa"/>
          </w:tcPr>
          <w:p w14:paraId="62465B51" w14:textId="77777777" w:rsidR="00FD1AAF" w:rsidRPr="00363B6E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02A21EB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2B641900" w14:textId="7A330FAF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77CB8">
              <w:rPr>
                <w:lang w:val="en-US"/>
              </w:rPr>
              <w:t>của</w:t>
            </w:r>
            <w:proofErr w:type="spellEnd"/>
            <w:r w:rsidR="00F77CB8">
              <w:rPr>
                <w:lang w:val="en-US"/>
              </w:rPr>
              <w:t xml:space="preserve"> </w:t>
            </w:r>
            <w:proofErr w:type="spellStart"/>
            <w:r w:rsidR="00F77CB8">
              <w:rPr>
                <w:lang w:val="en-US"/>
              </w:rPr>
              <w:t>sản</w:t>
            </w:r>
            <w:proofErr w:type="spellEnd"/>
            <w:r w:rsidR="00F77CB8">
              <w:rPr>
                <w:lang w:val="en-US"/>
              </w:rPr>
              <w:t xml:space="preserve"> </w:t>
            </w:r>
            <w:proofErr w:type="spellStart"/>
            <w:r w:rsidR="00F77CB8">
              <w:rPr>
                <w:lang w:val="en-US"/>
              </w:rPr>
              <w:t>phẩm</w:t>
            </w:r>
            <w:proofErr w:type="spellEnd"/>
          </w:p>
        </w:tc>
      </w:tr>
      <w:tr w:rsidR="00FD1AAF" w14:paraId="31A29086" w14:textId="77777777" w:rsidTr="006A0832">
        <w:tc>
          <w:tcPr>
            <w:tcW w:w="758" w:type="dxa"/>
          </w:tcPr>
          <w:p w14:paraId="75C72386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3AACFDA" w14:textId="5D380C8B" w:rsidR="00FD1AAF" w:rsidRDefault="006A0832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 w:rsidR="00FD1AAF">
              <w:rPr>
                <w:lang w:val="en-US"/>
              </w:rPr>
              <w:t xml:space="preserve"> NSX</w:t>
            </w:r>
          </w:p>
        </w:tc>
        <w:tc>
          <w:tcPr>
            <w:tcW w:w="1566" w:type="dxa"/>
          </w:tcPr>
          <w:p w14:paraId="7AF4C7EA" w14:textId="77777777" w:rsidR="00FD1AAF" w:rsidRPr="00363B6E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BA6679A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59E141B5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NSX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</w:p>
        </w:tc>
      </w:tr>
      <w:tr w:rsidR="00FD1AAF" w14:paraId="0A767095" w14:textId="77777777" w:rsidTr="006A0832">
        <w:tc>
          <w:tcPr>
            <w:tcW w:w="758" w:type="dxa"/>
          </w:tcPr>
          <w:p w14:paraId="448F415E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46CB8113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1566" w:type="dxa"/>
          </w:tcPr>
          <w:p w14:paraId="08238C26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6C443E7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426DD44D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</w:p>
        </w:tc>
      </w:tr>
      <w:tr w:rsidR="00FD1AAF" w14:paraId="5BE09E09" w14:textId="77777777" w:rsidTr="006A0832">
        <w:tc>
          <w:tcPr>
            <w:tcW w:w="758" w:type="dxa"/>
          </w:tcPr>
          <w:p w14:paraId="7CC9B91A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61CF0464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</w:p>
        </w:tc>
        <w:tc>
          <w:tcPr>
            <w:tcW w:w="1566" w:type="dxa"/>
          </w:tcPr>
          <w:p w14:paraId="5DE86A89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84BED6D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53E03867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Source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FD1AAF" w14:paraId="5A96210C" w14:textId="77777777" w:rsidTr="006A0832">
        <w:tc>
          <w:tcPr>
            <w:tcW w:w="758" w:type="dxa"/>
          </w:tcPr>
          <w:p w14:paraId="531B9835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64AB1A65" w14:textId="52022FAD" w:rsidR="00FD1AAF" w:rsidRDefault="006A0832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</w:p>
        </w:tc>
        <w:tc>
          <w:tcPr>
            <w:tcW w:w="1566" w:type="dxa"/>
          </w:tcPr>
          <w:p w14:paraId="1320792C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FD556B6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</w:p>
        </w:tc>
        <w:tc>
          <w:tcPr>
            <w:tcW w:w="3646" w:type="dxa"/>
          </w:tcPr>
          <w:p w14:paraId="166C7A22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FD1AAF" w14:paraId="185E3856" w14:textId="77777777" w:rsidTr="006A0832">
        <w:tc>
          <w:tcPr>
            <w:tcW w:w="758" w:type="dxa"/>
          </w:tcPr>
          <w:p w14:paraId="4C7EBA20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34B745A0" w14:textId="5B65317E" w:rsidR="00FD1AAF" w:rsidRDefault="004A4BB3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566" w:type="dxa"/>
          </w:tcPr>
          <w:p w14:paraId="75F6E975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C6721A5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3646" w:type="dxa"/>
          </w:tcPr>
          <w:p w14:paraId="3B827F66" w14:textId="7ED313B5" w:rsidR="00FD1AAF" w:rsidRDefault="003004C6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</w:p>
        </w:tc>
      </w:tr>
      <w:tr w:rsidR="00FD1AAF" w14:paraId="6C24CF77" w14:textId="77777777" w:rsidTr="006A0832">
        <w:tc>
          <w:tcPr>
            <w:tcW w:w="758" w:type="dxa"/>
          </w:tcPr>
          <w:p w14:paraId="71A3EB45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3885A077" w14:textId="7E073153" w:rsidR="00FD1AAF" w:rsidRDefault="00CC2A5E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  <w:tc>
          <w:tcPr>
            <w:tcW w:w="1566" w:type="dxa"/>
          </w:tcPr>
          <w:p w14:paraId="7969CC5E" w14:textId="77777777" w:rsidR="00FD1AAF" w:rsidRDefault="00FD1AAF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AD23BDD" w14:textId="787D825E" w:rsidR="00FD1AAF" w:rsidRDefault="00CC2A5E" w:rsidP="006A08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TT = SL*ĐG</w:t>
            </w:r>
          </w:p>
        </w:tc>
        <w:tc>
          <w:tcPr>
            <w:tcW w:w="3646" w:type="dxa"/>
          </w:tcPr>
          <w:p w14:paraId="1E4F8818" w14:textId="575023D3" w:rsidR="00FD1AAF" w:rsidRDefault="003F4423" w:rsidP="006A083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</w:p>
        </w:tc>
      </w:tr>
    </w:tbl>
    <w:p w14:paraId="4A27B965" w14:textId="7BEA8B8B" w:rsidR="00FD1AAF" w:rsidRDefault="00FD1AAF" w:rsidP="00FD1AAF">
      <w:pPr>
        <w:pStyle w:val="BodyText"/>
        <w:keepLines w:val="0"/>
        <w:widowControl/>
        <w:spacing w:before="120"/>
        <w:ind w:left="360"/>
        <w:jc w:val="both"/>
        <w:rPr>
          <w:b/>
          <w:lang w:val="en-US"/>
        </w:rPr>
      </w:pPr>
    </w:p>
    <w:p w14:paraId="6FF8557E" w14:textId="77777777" w:rsidR="00FD5A78" w:rsidRDefault="00FD5A78" w:rsidP="00FD1AAF">
      <w:pPr>
        <w:pStyle w:val="BodyText"/>
        <w:keepLines w:val="0"/>
        <w:widowControl/>
        <w:spacing w:before="120"/>
        <w:ind w:left="360"/>
        <w:jc w:val="both"/>
        <w:rPr>
          <w:b/>
          <w:lang w:val="en-US"/>
        </w:rPr>
      </w:pPr>
    </w:p>
    <w:p w14:paraId="41EF1783" w14:textId="580CC2B5" w:rsidR="00FD5A78" w:rsidRDefault="00FD5A78" w:rsidP="00FD5A78">
      <w:pPr>
        <w:pStyle w:val="Heading3"/>
        <w:rPr>
          <w:lang w:val="en-US"/>
        </w:rPr>
      </w:pPr>
      <w:r>
        <w:rPr>
          <w:lang w:val="en-US"/>
        </w:rPr>
        <w:lastRenderedPageBreak/>
        <w:t>Admin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D5A78" w14:paraId="54446F58" w14:textId="77777777" w:rsidTr="00C353F5">
        <w:tc>
          <w:tcPr>
            <w:tcW w:w="758" w:type="dxa"/>
          </w:tcPr>
          <w:p w14:paraId="0C65D7A2" w14:textId="77777777" w:rsidR="00FD5A78" w:rsidRPr="00F44EE4" w:rsidRDefault="00FD5A78" w:rsidP="00C353F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A0E0990" w14:textId="77777777" w:rsidR="00FD5A78" w:rsidRPr="00F44EE4" w:rsidRDefault="00FD5A78" w:rsidP="00C353F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791BD7E" w14:textId="77777777" w:rsidR="00FD5A78" w:rsidRPr="00363B6E" w:rsidRDefault="00FD5A78" w:rsidP="00C353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3D1F5EFE" w14:textId="77777777" w:rsidR="00FD5A78" w:rsidRPr="00F44EE4" w:rsidRDefault="00FD5A78" w:rsidP="00C353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78C1667" w14:textId="77777777" w:rsidR="00FD5A78" w:rsidRPr="00F44EE4" w:rsidRDefault="00FD5A78" w:rsidP="00C353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D5A78" w14:paraId="46D7B637" w14:textId="77777777" w:rsidTr="00C353F5">
        <w:tc>
          <w:tcPr>
            <w:tcW w:w="758" w:type="dxa"/>
          </w:tcPr>
          <w:p w14:paraId="60705B9B" w14:textId="77777777" w:rsidR="00FD5A78" w:rsidRPr="00605CE8" w:rsidRDefault="00FD5A78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17744F1" w14:textId="1B84D0B6" w:rsidR="00FD5A78" w:rsidRPr="00605CE8" w:rsidRDefault="00FD5A78" w:rsidP="00C353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1566" w:type="dxa"/>
          </w:tcPr>
          <w:p w14:paraId="679CA026" w14:textId="77777777" w:rsidR="00FD5A78" w:rsidRPr="00363B6E" w:rsidRDefault="00FD5A78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EB8C065" w14:textId="26482A6E" w:rsidR="00FD5A78" w:rsidRPr="00605CE8" w:rsidRDefault="00FD5A78" w:rsidP="00C353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10B9E6CB" w14:textId="6832A708" w:rsidR="00FD5A78" w:rsidRPr="00605CE8" w:rsidRDefault="00FD5A78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Username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437F1E" w14:paraId="06680E70" w14:textId="77777777" w:rsidTr="00C353F5">
        <w:tc>
          <w:tcPr>
            <w:tcW w:w="758" w:type="dxa"/>
          </w:tcPr>
          <w:p w14:paraId="600C7618" w14:textId="60FE9310" w:rsidR="00437F1E" w:rsidRDefault="00437F1E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91B532E" w14:textId="33D4A929" w:rsidR="00437F1E" w:rsidRDefault="00437F1E" w:rsidP="00C353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1566" w:type="dxa"/>
          </w:tcPr>
          <w:p w14:paraId="0852EB19" w14:textId="223DEBA9" w:rsidR="00437F1E" w:rsidRDefault="00437F1E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011DA52" w14:textId="77777777" w:rsidR="00437F1E" w:rsidRDefault="00437F1E" w:rsidP="00C353F5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77F17D7D" w14:textId="09FE7FA0" w:rsidR="00437F1E" w:rsidRDefault="00437F1E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C758CE" w14:paraId="2C3EC428" w14:textId="77777777" w:rsidTr="00C353F5">
        <w:tc>
          <w:tcPr>
            <w:tcW w:w="758" w:type="dxa"/>
          </w:tcPr>
          <w:p w14:paraId="712A73CF" w14:textId="7EF80061" w:rsidR="00C758CE" w:rsidRDefault="00C758CE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04A9C597" w14:textId="11C6CE91" w:rsidR="00C758CE" w:rsidRDefault="00C758CE" w:rsidP="00C353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  <w:tc>
          <w:tcPr>
            <w:tcW w:w="1566" w:type="dxa"/>
          </w:tcPr>
          <w:p w14:paraId="000DD6A6" w14:textId="74E9E2E7" w:rsidR="00C758CE" w:rsidRDefault="00C758CE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DF058E6" w14:textId="77777777" w:rsidR="00C758CE" w:rsidRDefault="00C758CE" w:rsidP="00C353F5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788F4B0A" w14:textId="43D23743" w:rsidR="00C758CE" w:rsidRDefault="00B3706C" w:rsidP="00C353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922295" w14:paraId="1737E8CB" w14:textId="77777777" w:rsidTr="00C353F5">
        <w:tc>
          <w:tcPr>
            <w:tcW w:w="758" w:type="dxa"/>
          </w:tcPr>
          <w:p w14:paraId="37039F2B" w14:textId="20C961C1" w:rsidR="00922295" w:rsidRDefault="0028091C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20FE17C1" w14:textId="57DADEED" w:rsidR="00922295" w:rsidRDefault="0028091C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SĐT</w:t>
            </w:r>
          </w:p>
        </w:tc>
        <w:tc>
          <w:tcPr>
            <w:tcW w:w="1566" w:type="dxa"/>
          </w:tcPr>
          <w:p w14:paraId="4EE20681" w14:textId="733CFECE" w:rsidR="00922295" w:rsidRDefault="0028091C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0204FF7" w14:textId="77777777" w:rsidR="00922295" w:rsidRDefault="00922295" w:rsidP="00C353F5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02A88D0D" w14:textId="15694FF0" w:rsidR="00922295" w:rsidRDefault="0028091C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SĐT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lạc</w:t>
            </w:r>
            <w:proofErr w:type="spellEnd"/>
          </w:p>
        </w:tc>
      </w:tr>
      <w:tr w:rsidR="00B9584E" w14:paraId="6B80E34D" w14:textId="77777777" w:rsidTr="00C353F5">
        <w:tc>
          <w:tcPr>
            <w:tcW w:w="758" w:type="dxa"/>
          </w:tcPr>
          <w:p w14:paraId="2553EF9B" w14:textId="04F41914" w:rsidR="00B9584E" w:rsidRDefault="00B9584E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201BC55B" w14:textId="6ED7AE2C" w:rsidR="00B9584E" w:rsidRDefault="00B9584E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646F08CD" w14:textId="20F93349" w:rsidR="00B9584E" w:rsidRDefault="00B9584E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2B18B06" w14:textId="77777777" w:rsidR="00B9584E" w:rsidRDefault="00B9584E" w:rsidP="00C353F5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402F23E5" w14:textId="485B39B4" w:rsidR="00B9584E" w:rsidRDefault="00B9584E" w:rsidP="00C353F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</w:p>
        </w:tc>
      </w:tr>
    </w:tbl>
    <w:p w14:paraId="5C7625DC" w14:textId="77777777" w:rsidR="00FD5A78" w:rsidRDefault="00FD5A78" w:rsidP="00FD5A78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proofErr w:type="spellStart"/>
      <w:r w:rsidRPr="00605CE8">
        <w:rPr>
          <w:b/>
          <w:lang w:val="en-US"/>
        </w:rPr>
        <w:t>Các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phương</w:t>
      </w:r>
      <w:proofErr w:type="spellEnd"/>
      <w:r w:rsidRPr="00605CE8">
        <w:rPr>
          <w:b/>
          <w:lang w:val="en-US"/>
        </w:rPr>
        <w:t xml:space="preserve"> </w:t>
      </w:r>
      <w:proofErr w:type="spellStart"/>
      <w:r w:rsidRPr="00605CE8">
        <w:rPr>
          <w:b/>
          <w:lang w:val="en-US"/>
        </w:rPr>
        <w:t>thức</w:t>
      </w:r>
      <w:proofErr w:type="spellEnd"/>
      <w:r w:rsidRPr="00605CE8">
        <w:rPr>
          <w:b/>
          <w:lang w:val="en-US"/>
        </w:rPr>
        <w:t>:</w:t>
      </w:r>
    </w:p>
    <w:p w14:paraId="3B974682" w14:textId="2D052902" w:rsidR="00FD5A78" w:rsidRPr="00605CE8" w:rsidRDefault="00DF73B8" w:rsidP="00FD5A78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DangNhap</w:t>
      </w:r>
      <w:proofErr w:type="spellEnd"/>
      <w:r w:rsidR="00FD5A78">
        <w:rPr>
          <w:b/>
          <w:lang w:val="en-US"/>
        </w:rPr>
        <w:t>(</w:t>
      </w:r>
      <w:proofErr w:type="gramEnd"/>
      <w:r w:rsidR="00FD5A78">
        <w:rPr>
          <w:b/>
          <w:lang w:val="en-US"/>
        </w:rPr>
        <w:t xml:space="preserve">): </w:t>
      </w:r>
      <w:proofErr w:type="spellStart"/>
      <w:r w:rsidR="00BF073E">
        <w:rPr>
          <w:lang w:val="en-US"/>
        </w:rPr>
        <w:t>Đăng</w:t>
      </w:r>
      <w:proofErr w:type="spellEnd"/>
      <w:r w:rsidR="00BF073E">
        <w:rPr>
          <w:lang w:val="en-US"/>
        </w:rPr>
        <w:t xml:space="preserve"> </w:t>
      </w:r>
      <w:proofErr w:type="spellStart"/>
      <w:r w:rsidR="00BF073E">
        <w:rPr>
          <w:lang w:val="en-US"/>
        </w:rPr>
        <w:t>nhập</w:t>
      </w:r>
      <w:proofErr w:type="spellEnd"/>
      <w:r w:rsidR="00BF073E">
        <w:rPr>
          <w:lang w:val="en-US"/>
        </w:rPr>
        <w:t xml:space="preserve"> </w:t>
      </w:r>
      <w:proofErr w:type="spellStart"/>
      <w:r w:rsidR="00BF073E">
        <w:rPr>
          <w:lang w:val="en-US"/>
        </w:rPr>
        <w:t>vào</w:t>
      </w:r>
      <w:proofErr w:type="spellEnd"/>
      <w:r w:rsidR="00BF073E">
        <w:rPr>
          <w:lang w:val="en-US"/>
        </w:rPr>
        <w:t xml:space="preserve"> </w:t>
      </w:r>
      <w:proofErr w:type="spellStart"/>
      <w:r w:rsidR="00BF073E">
        <w:rPr>
          <w:lang w:val="en-US"/>
        </w:rPr>
        <w:t>trang</w:t>
      </w:r>
      <w:proofErr w:type="spellEnd"/>
      <w:r w:rsidR="00BF073E">
        <w:rPr>
          <w:lang w:val="en-US"/>
        </w:rPr>
        <w:t xml:space="preserve"> Dashboard</w:t>
      </w:r>
    </w:p>
    <w:p w14:paraId="2969264D" w14:textId="12AD09B2" w:rsidR="00FD5A78" w:rsidRPr="0010402C" w:rsidRDefault="00DF73B8" w:rsidP="0010402C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DangKy</w:t>
      </w:r>
      <w:proofErr w:type="spellEnd"/>
      <w:r w:rsidR="00FD5A78">
        <w:rPr>
          <w:b/>
          <w:lang w:val="en-US"/>
        </w:rPr>
        <w:t>(</w:t>
      </w:r>
      <w:proofErr w:type="gramEnd"/>
      <w:r w:rsidR="00FD5A78">
        <w:rPr>
          <w:b/>
          <w:lang w:val="en-US"/>
        </w:rPr>
        <w:t xml:space="preserve">): </w:t>
      </w:r>
      <w:proofErr w:type="spellStart"/>
      <w:r w:rsidR="005D350A">
        <w:rPr>
          <w:lang w:val="en-US"/>
        </w:rPr>
        <w:t>Đăng</w:t>
      </w:r>
      <w:proofErr w:type="spellEnd"/>
      <w:r w:rsidR="005D350A">
        <w:rPr>
          <w:lang w:val="en-US"/>
        </w:rPr>
        <w:t xml:space="preserve"> </w:t>
      </w:r>
      <w:proofErr w:type="spellStart"/>
      <w:r w:rsidR="005D350A">
        <w:rPr>
          <w:lang w:val="en-US"/>
        </w:rPr>
        <w:t>ký</w:t>
      </w:r>
      <w:proofErr w:type="spellEnd"/>
      <w:r w:rsidR="005D350A">
        <w:rPr>
          <w:lang w:val="en-US"/>
        </w:rPr>
        <w:t xml:space="preserve"> </w:t>
      </w:r>
      <w:proofErr w:type="spellStart"/>
      <w:r w:rsidR="005D350A">
        <w:rPr>
          <w:lang w:val="en-US"/>
        </w:rPr>
        <w:t>tài</w:t>
      </w:r>
      <w:proofErr w:type="spellEnd"/>
      <w:r w:rsidR="005D350A">
        <w:rPr>
          <w:lang w:val="en-US"/>
        </w:rPr>
        <w:t xml:space="preserve"> </w:t>
      </w:r>
      <w:proofErr w:type="spellStart"/>
      <w:r w:rsidR="005D350A">
        <w:rPr>
          <w:lang w:val="en-US"/>
        </w:rPr>
        <w:t>khoản</w:t>
      </w:r>
      <w:proofErr w:type="spellEnd"/>
      <w:r w:rsidR="005D350A">
        <w:rPr>
          <w:lang w:val="en-US"/>
        </w:rPr>
        <w:t xml:space="preserve"> </w:t>
      </w:r>
      <w:r w:rsidR="00BB2B64">
        <w:rPr>
          <w:lang w:val="en-US"/>
        </w:rPr>
        <w:t>A</w:t>
      </w:r>
      <w:r w:rsidR="005D350A">
        <w:rPr>
          <w:lang w:val="en-US"/>
        </w:rPr>
        <w:t>dmin</w:t>
      </w:r>
    </w:p>
    <w:p w14:paraId="371EB7B0" w14:textId="77777777" w:rsidR="00E8669A" w:rsidRPr="00605CE8" w:rsidRDefault="00E8669A" w:rsidP="00605CE8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14:paraId="46E680D4" w14:textId="5E44C077" w:rsidR="00FD06E2" w:rsidRDefault="00972C8E" w:rsidP="00363B6E">
      <w:pPr>
        <w:pStyle w:val="Heading1"/>
      </w:pPr>
      <w:bookmarkStart w:id="5" w:name="_Toc167699050"/>
      <w:bookmarkStart w:id="6" w:name="_Toc625737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220638" wp14:editId="3C8C7D9E">
            <wp:simplePos x="0" y="0"/>
            <wp:positionH relativeFrom="column">
              <wp:posOffset>-396875</wp:posOffset>
            </wp:positionH>
            <wp:positionV relativeFrom="paragraph">
              <wp:posOffset>435610</wp:posOffset>
            </wp:positionV>
            <wp:extent cx="6608445" cy="5184140"/>
            <wp:effectExtent l="0" t="0" r="1905" b="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E2">
        <w:t>Sơ đồ trạng thái</w:t>
      </w:r>
      <w:bookmarkEnd w:id="5"/>
      <w:bookmarkEnd w:id="6"/>
    </w:p>
    <w:p w14:paraId="797EB94B" w14:textId="5A648B66" w:rsidR="00FA09EE" w:rsidRPr="00363B6E" w:rsidRDefault="00FA09EE" w:rsidP="00FD06E2">
      <w:pPr>
        <w:pStyle w:val="BodyText"/>
        <w:rPr>
          <w:i/>
          <w:color w:val="0000FF"/>
        </w:rPr>
      </w:pPr>
    </w:p>
    <w:sectPr w:rsidR="00FA09EE" w:rsidRPr="00363B6E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C26C9" w14:textId="77777777" w:rsidR="004C3235" w:rsidRDefault="004C3235">
      <w:r>
        <w:separator/>
      </w:r>
    </w:p>
  </w:endnote>
  <w:endnote w:type="continuationSeparator" w:id="0">
    <w:p w14:paraId="3FFDDEF7" w14:textId="77777777" w:rsidR="004C3235" w:rsidRDefault="004C3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D23C8" w14:textId="77777777" w:rsidR="006A0832" w:rsidRDefault="006A0832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4B8C0FE8" wp14:editId="574B08F4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11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A0832" w14:paraId="14BC0926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47B28B5" w14:textId="77777777" w:rsidR="006A0832" w:rsidRPr="007A1DE8" w:rsidRDefault="006A0832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913A31A" wp14:editId="61650EC9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3D59B84" w14:textId="77777777" w:rsidR="006A0832" w:rsidRDefault="006A083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CB7A364" w14:textId="77777777" w:rsidR="006A0832" w:rsidRPr="0037628A" w:rsidRDefault="006A083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22682" w14:textId="77777777" w:rsidR="004C3235" w:rsidRDefault="004C3235">
      <w:r>
        <w:separator/>
      </w:r>
    </w:p>
  </w:footnote>
  <w:footnote w:type="continuationSeparator" w:id="0">
    <w:p w14:paraId="3C60B264" w14:textId="77777777" w:rsidR="004C3235" w:rsidRDefault="004C3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36243" w14:textId="77777777" w:rsidR="006A0832" w:rsidRDefault="006A0832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B6FC6E" wp14:editId="32FEC567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AFADA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2E7D828" wp14:editId="435C6B4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ED53FE" w14:textId="77777777" w:rsidR="006A0832" w:rsidRDefault="006A0832" w:rsidP="00746ED1">
    <w:pPr>
      <w:pStyle w:val="Title"/>
      <w:rPr>
        <w:lang w:val="en-US"/>
      </w:rPr>
    </w:pPr>
  </w:p>
  <w:p w14:paraId="50BC2531" w14:textId="77777777" w:rsidR="006A0832" w:rsidRPr="003B1A2B" w:rsidRDefault="006A0832" w:rsidP="00746ED1">
    <w:pPr>
      <w:rPr>
        <w:lang w:val="en-US"/>
      </w:rPr>
    </w:pPr>
  </w:p>
  <w:p w14:paraId="5CEBB48C" w14:textId="77777777" w:rsidR="006A0832" w:rsidRPr="00F53DBB" w:rsidRDefault="006A0832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597A4057" w14:textId="77777777" w:rsidR="006A0832" w:rsidRPr="0040293A" w:rsidRDefault="006A0832" w:rsidP="00746ED1">
    <w:pPr>
      <w:pStyle w:val="Header"/>
      <w:rPr>
        <w:rFonts w:eastAsia="Tahoma"/>
      </w:rPr>
    </w:pPr>
  </w:p>
  <w:p w14:paraId="42032F82" w14:textId="77777777" w:rsidR="006A0832" w:rsidRPr="00746ED1" w:rsidRDefault="006A0832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E8F2E" w14:textId="77777777" w:rsidR="006A0832" w:rsidRDefault="006A0832">
    <w:r w:rsidRPr="004257CD">
      <w:rPr>
        <w:noProof/>
        <w:lang w:val="en-US"/>
      </w:rPr>
      <w:drawing>
        <wp:anchor distT="0" distB="0" distL="114300" distR="114300" simplePos="0" relativeHeight="251691520" behindDoc="1" locked="0" layoutInCell="1" allowOverlap="1" wp14:anchorId="74A35207" wp14:editId="388ECB22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440"/>
      <w:gridCol w:w="2577"/>
    </w:tblGrid>
    <w:tr w:rsidR="006A0832" w14:paraId="2A6F00D0" w14:textId="77777777" w:rsidTr="00746ED1">
      <w:tc>
        <w:tcPr>
          <w:tcW w:w="6623" w:type="dxa"/>
        </w:tcPr>
        <w:p w14:paraId="5A17A87B" w14:textId="1D57A3C3" w:rsidR="006A0832" w:rsidRPr="003548A8" w:rsidRDefault="006A0832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</w:t>
          </w:r>
          <w:proofErr w:type="spellStart"/>
          <w:r>
            <w:rPr>
              <w:color w:val="0000FF"/>
              <w:lang w:val="en-US"/>
            </w:rPr>
            <w:t>bán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giày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đá</w:t>
          </w:r>
          <w:proofErr w:type="spellEnd"/>
          <w:r>
            <w:rPr>
              <w:color w:val="0000FF"/>
              <w:lang w:val="en-US"/>
            </w:rPr>
            <w:t xml:space="preserve"> banh</w:t>
          </w:r>
        </w:p>
      </w:tc>
      <w:tc>
        <w:tcPr>
          <w:tcW w:w="2620" w:type="dxa"/>
        </w:tcPr>
        <w:p w14:paraId="58A76F8B" w14:textId="42335A5C" w:rsidR="006A0832" w:rsidRPr="007A1DE8" w:rsidRDefault="006A083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2.0</w:t>
          </w:r>
        </w:p>
      </w:tc>
    </w:tr>
    <w:tr w:rsidR="006A0832" w14:paraId="6E2F4102" w14:textId="77777777" w:rsidTr="00746ED1">
      <w:trPr>
        <w:trHeight w:val="130"/>
      </w:trPr>
      <w:tc>
        <w:tcPr>
          <w:tcW w:w="6623" w:type="dxa"/>
        </w:tcPr>
        <w:p w14:paraId="7F7EF2D1" w14:textId="77777777" w:rsidR="006A0832" w:rsidRPr="00FD06E2" w:rsidRDefault="006A083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4436322A" w14:textId="598B191A" w:rsidR="006A0832" w:rsidRPr="007A1DE8" w:rsidRDefault="006A083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15/04/2019</w:t>
          </w:r>
        </w:p>
      </w:tc>
    </w:tr>
  </w:tbl>
  <w:p w14:paraId="25DDDC12" w14:textId="77777777" w:rsidR="006A0832" w:rsidRPr="0037628A" w:rsidRDefault="006A083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24B4B"/>
    <w:multiLevelType w:val="hybridMultilevel"/>
    <w:tmpl w:val="6476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59B1D6B"/>
    <w:multiLevelType w:val="hybridMultilevel"/>
    <w:tmpl w:val="AB70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AFE0BF9"/>
    <w:multiLevelType w:val="hybridMultilevel"/>
    <w:tmpl w:val="0FFED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6AC783B"/>
    <w:multiLevelType w:val="hybridMultilevel"/>
    <w:tmpl w:val="88547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3"/>
  </w:num>
  <w:num w:numId="7">
    <w:abstractNumId w:val="28"/>
  </w:num>
  <w:num w:numId="8">
    <w:abstractNumId w:val="33"/>
  </w:num>
  <w:num w:numId="9">
    <w:abstractNumId w:val="18"/>
  </w:num>
  <w:num w:numId="10">
    <w:abstractNumId w:val="11"/>
  </w:num>
  <w:num w:numId="11">
    <w:abstractNumId w:val="40"/>
  </w:num>
  <w:num w:numId="12">
    <w:abstractNumId w:val="35"/>
  </w:num>
  <w:num w:numId="13">
    <w:abstractNumId w:val="32"/>
  </w:num>
  <w:num w:numId="14">
    <w:abstractNumId w:val="4"/>
  </w:num>
  <w:num w:numId="15">
    <w:abstractNumId w:val="7"/>
  </w:num>
  <w:num w:numId="16">
    <w:abstractNumId w:val="31"/>
  </w:num>
  <w:num w:numId="17">
    <w:abstractNumId w:val="37"/>
  </w:num>
  <w:num w:numId="18">
    <w:abstractNumId w:val="16"/>
  </w:num>
  <w:num w:numId="19">
    <w:abstractNumId w:val="30"/>
  </w:num>
  <w:num w:numId="20">
    <w:abstractNumId w:val="36"/>
  </w:num>
  <w:num w:numId="21">
    <w:abstractNumId w:val="39"/>
  </w:num>
  <w:num w:numId="22">
    <w:abstractNumId w:val="12"/>
  </w:num>
  <w:num w:numId="23">
    <w:abstractNumId w:val="21"/>
  </w:num>
  <w:num w:numId="24">
    <w:abstractNumId w:val="8"/>
  </w:num>
  <w:num w:numId="25">
    <w:abstractNumId w:val="6"/>
  </w:num>
  <w:num w:numId="26">
    <w:abstractNumId w:val="19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20"/>
  </w:num>
  <w:num w:numId="34">
    <w:abstractNumId w:val="34"/>
  </w:num>
  <w:num w:numId="35">
    <w:abstractNumId w:val="24"/>
  </w:num>
  <w:num w:numId="36">
    <w:abstractNumId w:val="10"/>
  </w:num>
  <w:num w:numId="37">
    <w:abstractNumId w:val="15"/>
  </w:num>
  <w:num w:numId="38">
    <w:abstractNumId w:val="9"/>
  </w:num>
  <w:num w:numId="39">
    <w:abstractNumId w:val="23"/>
  </w:num>
  <w:num w:numId="40">
    <w:abstractNumId w:val="14"/>
  </w:num>
  <w:num w:numId="41">
    <w:abstractNumId w:val="17"/>
  </w:num>
  <w:num w:numId="42">
    <w:abstractNumId w:val="38"/>
  </w:num>
  <w:num w:numId="43">
    <w:abstractNumId w:val="2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39C3"/>
    <w:rsid w:val="00024DF0"/>
    <w:rsid w:val="00070C76"/>
    <w:rsid w:val="00085060"/>
    <w:rsid w:val="000A272D"/>
    <w:rsid w:val="000C0CA8"/>
    <w:rsid w:val="000D0BE6"/>
    <w:rsid w:val="000E5FAA"/>
    <w:rsid w:val="0010402C"/>
    <w:rsid w:val="0018385F"/>
    <w:rsid w:val="001A3901"/>
    <w:rsid w:val="001A4F6E"/>
    <w:rsid w:val="001A6914"/>
    <w:rsid w:val="001E2852"/>
    <w:rsid w:val="001F3481"/>
    <w:rsid w:val="00213B43"/>
    <w:rsid w:val="0022515B"/>
    <w:rsid w:val="00277AE3"/>
    <w:rsid w:val="0028091C"/>
    <w:rsid w:val="00283C0E"/>
    <w:rsid w:val="002B3C3A"/>
    <w:rsid w:val="002E3536"/>
    <w:rsid w:val="003004C6"/>
    <w:rsid w:val="00331E67"/>
    <w:rsid w:val="00352749"/>
    <w:rsid w:val="00362991"/>
    <w:rsid w:val="00363B6E"/>
    <w:rsid w:val="0037628A"/>
    <w:rsid w:val="003779CA"/>
    <w:rsid w:val="00393B81"/>
    <w:rsid w:val="003B6D89"/>
    <w:rsid w:val="003E44CE"/>
    <w:rsid w:val="003F4423"/>
    <w:rsid w:val="00437F1E"/>
    <w:rsid w:val="004540F1"/>
    <w:rsid w:val="004A4BB3"/>
    <w:rsid w:val="004A6BB7"/>
    <w:rsid w:val="004B74A8"/>
    <w:rsid w:val="004B7CC9"/>
    <w:rsid w:val="004C3235"/>
    <w:rsid w:val="005439AE"/>
    <w:rsid w:val="005444FA"/>
    <w:rsid w:val="00552406"/>
    <w:rsid w:val="00562743"/>
    <w:rsid w:val="00562E67"/>
    <w:rsid w:val="00565DFE"/>
    <w:rsid w:val="0057432C"/>
    <w:rsid w:val="005A02B6"/>
    <w:rsid w:val="005A4083"/>
    <w:rsid w:val="005D350A"/>
    <w:rsid w:val="005E0B11"/>
    <w:rsid w:val="005E2817"/>
    <w:rsid w:val="005E58C8"/>
    <w:rsid w:val="005F2FDE"/>
    <w:rsid w:val="005F3F51"/>
    <w:rsid w:val="00605CE8"/>
    <w:rsid w:val="00681CD0"/>
    <w:rsid w:val="006A0832"/>
    <w:rsid w:val="006A720C"/>
    <w:rsid w:val="006B4B8F"/>
    <w:rsid w:val="006C6CED"/>
    <w:rsid w:val="006D5897"/>
    <w:rsid w:val="00746ED1"/>
    <w:rsid w:val="00751440"/>
    <w:rsid w:val="00793726"/>
    <w:rsid w:val="007A1DE8"/>
    <w:rsid w:val="007D285C"/>
    <w:rsid w:val="00810033"/>
    <w:rsid w:val="00847385"/>
    <w:rsid w:val="008C5500"/>
    <w:rsid w:val="008D28A0"/>
    <w:rsid w:val="008D544F"/>
    <w:rsid w:val="008D58DE"/>
    <w:rsid w:val="008F22E3"/>
    <w:rsid w:val="008F7BA1"/>
    <w:rsid w:val="00912BCC"/>
    <w:rsid w:val="00922295"/>
    <w:rsid w:val="00944337"/>
    <w:rsid w:val="00972C8E"/>
    <w:rsid w:val="00976D26"/>
    <w:rsid w:val="009E574D"/>
    <w:rsid w:val="00A122CE"/>
    <w:rsid w:val="00A348EF"/>
    <w:rsid w:val="00A700B2"/>
    <w:rsid w:val="00AA30A6"/>
    <w:rsid w:val="00AA49C3"/>
    <w:rsid w:val="00AA4E1D"/>
    <w:rsid w:val="00AA683B"/>
    <w:rsid w:val="00B3706C"/>
    <w:rsid w:val="00B62132"/>
    <w:rsid w:val="00B86B14"/>
    <w:rsid w:val="00B90180"/>
    <w:rsid w:val="00B91DF0"/>
    <w:rsid w:val="00B9220E"/>
    <w:rsid w:val="00B9584E"/>
    <w:rsid w:val="00BB0DD8"/>
    <w:rsid w:val="00BB2B64"/>
    <w:rsid w:val="00BD1F8A"/>
    <w:rsid w:val="00BE4217"/>
    <w:rsid w:val="00BF073E"/>
    <w:rsid w:val="00C0500B"/>
    <w:rsid w:val="00C107A7"/>
    <w:rsid w:val="00C122ED"/>
    <w:rsid w:val="00C161AA"/>
    <w:rsid w:val="00C544E9"/>
    <w:rsid w:val="00C70937"/>
    <w:rsid w:val="00C758CE"/>
    <w:rsid w:val="00C929D6"/>
    <w:rsid w:val="00C97FD6"/>
    <w:rsid w:val="00CC2A5E"/>
    <w:rsid w:val="00CC5F06"/>
    <w:rsid w:val="00CE7D5B"/>
    <w:rsid w:val="00D050AD"/>
    <w:rsid w:val="00D24E39"/>
    <w:rsid w:val="00D355DC"/>
    <w:rsid w:val="00D52AFF"/>
    <w:rsid w:val="00DA2A6D"/>
    <w:rsid w:val="00DB1447"/>
    <w:rsid w:val="00DD434C"/>
    <w:rsid w:val="00DE26ED"/>
    <w:rsid w:val="00DF22E5"/>
    <w:rsid w:val="00DF73B8"/>
    <w:rsid w:val="00E175E1"/>
    <w:rsid w:val="00E8669A"/>
    <w:rsid w:val="00EB409E"/>
    <w:rsid w:val="00ED2E10"/>
    <w:rsid w:val="00ED3427"/>
    <w:rsid w:val="00F22516"/>
    <w:rsid w:val="00F6593F"/>
    <w:rsid w:val="00F66431"/>
    <w:rsid w:val="00F77CB8"/>
    <w:rsid w:val="00FA09EE"/>
    <w:rsid w:val="00FB6741"/>
    <w:rsid w:val="00FC03DB"/>
    <w:rsid w:val="00FC407A"/>
    <w:rsid w:val="00FD06E2"/>
    <w:rsid w:val="00FD1AAF"/>
    <w:rsid w:val="00FD5A78"/>
    <w:rsid w:val="00FD63A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6136F"/>
  <w15:docId w15:val="{88BF766D-A401-4013-BE88-7AA5FDE5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18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28CA3-6490-4EF2-894E-6D8F1C9B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199</TotalTime>
  <Pages>9</Pages>
  <Words>715</Words>
  <Characters>4077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4783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 Phạm</cp:lastModifiedBy>
  <cp:revision>77</cp:revision>
  <cp:lastPrinted>2013-12-07T15:57:00Z</cp:lastPrinted>
  <dcterms:created xsi:type="dcterms:W3CDTF">2019-04-15T10:05:00Z</dcterms:created>
  <dcterms:modified xsi:type="dcterms:W3CDTF">2019-04-15T17:48:00Z</dcterms:modified>
</cp:coreProperties>
</file>